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B3F" w:rsidRDefault="00674B3F" w:rsidP="00674B3F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Pr="00505D0A" w:rsidRDefault="00674B3F" w:rsidP="00674B3F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bookmarkStart w:id="0" w:name="_GoBack"/>
      <w:bookmarkEnd w:id="0"/>
      <w:r w:rsidRPr="00505D0A">
        <w:rPr>
          <w:rStyle w:val="Fett"/>
          <w:rFonts w:ascii="Calibri" w:hAnsi="Calibri"/>
          <w:b/>
          <w:sz w:val="24"/>
          <w:szCs w:val="24"/>
        </w:rPr>
        <w:t xml:space="preserve">Schuljahr </w:t>
      </w:r>
      <w:r>
        <w:rPr>
          <w:rStyle w:val="Fett"/>
          <w:rFonts w:ascii="Calibri" w:hAnsi="Calibri"/>
          <w:b/>
          <w:sz w:val="24"/>
          <w:szCs w:val="24"/>
        </w:rPr>
        <w:t>$SJ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>
        <w:rPr>
          <w:rStyle w:val="Fett"/>
          <w:rFonts w:ascii="Calibri" w:hAnsi="Calibri"/>
          <w:b/>
          <w:sz w:val="24"/>
          <w:szCs w:val="24"/>
        </w:rPr>
        <w:t>$KL</w:t>
      </w:r>
    </w:p>
    <w:p w:rsidR="00223786" w:rsidRDefault="00223786" w:rsidP="00666F73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74B3F" w:rsidRPr="00A410D7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A410D7">
        <w:rPr>
          <w:rStyle w:val="Fett"/>
          <w:rFonts w:ascii="Calibri" w:hAnsi="Calibri"/>
          <w:sz w:val="24"/>
          <w:szCs w:val="24"/>
        </w:rPr>
        <w:t>Anlage zum Protokoll der Klassenkonferenz: Liste der Notendurchschnitte</w:t>
      </w:r>
    </w:p>
    <w:p w:rsid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t>Alphabetisch sortiert: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700"/>
      </w:tblGrid>
      <w:tr w:rsidR="00A410D7" w:rsidTr="00217166">
        <w:tc>
          <w:tcPr>
            <w:tcW w:w="67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Nr.</w:t>
            </w:r>
          </w:p>
        </w:tc>
        <w:tc>
          <w:tcPr>
            <w:tcW w:w="439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Familienname, Rufname</w:t>
            </w:r>
          </w:p>
        </w:tc>
        <w:tc>
          <w:tcPr>
            <w:tcW w:w="4700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Durchschnittsnote der Vorrückungsfächer</w:t>
            </w:r>
          </w:p>
        </w:tc>
      </w:tr>
      <w:tr w:rsidR="00A410D7" w:rsidTr="00217166">
        <w:tc>
          <w:tcPr>
            <w:tcW w:w="675" w:type="dxa"/>
          </w:tcPr>
          <w:p w:rsidR="00A410D7" w:rsidRDefault="00A410D7" w:rsidP="00A410D7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$R1</w:t>
            </w:r>
          </w:p>
        </w:tc>
        <w:tc>
          <w:tcPr>
            <w:tcW w:w="4395" w:type="dxa"/>
          </w:tcPr>
          <w:p w:rsidR="00A410D7" w:rsidRPr="00674B3F" w:rsidRDefault="00A410D7" w:rsidP="00A410D7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$N1</w:t>
            </w:r>
          </w:p>
        </w:tc>
        <w:tc>
          <w:tcPr>
            <w:tcW w:w="4700" w:type="dxa"/>
          </w:tcPr>
          <w:p w:rsidR="00A410D7" w:rsidRPr="00674B3F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$D1</w:t>
            </w:r>
          </w:p>
        </w:tc>
      </w:tr>
    </w:tbl>
    <w:p w:rsid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Default="00674B3F">
      <w:pPr>
        <w:spacing w:after="200" w:line="276" w:lineRule="auto"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br w:type="page"/>
      </w:r>
    </w:p>
    <w:p w:rsidR="00674B3F" w:rsidRPr="00505D0A" w:rsidRDefault="00674B3F" w:rsidP="00674B3F">
      <w:pPr>
        <w:tabs>
          <w:tab w:val="right" w:pos="9214"/>
        </w:tabs>
        <w:spacing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 w:rsidRPr="00505D0A">
        <w:rPr>
          <w:rStyle w:val="Fett"/>
          <w:rFonts w:ascii="Calibri" w:hAnsi="Calibri"/>
          <w:b/>
          <w:sz w:val="24"/>
          <w:szCs w:val="24"/>
        </w:rPr>
        <w:lastRenderedPageBreak/>
        <w:t xml:space="preserve">Schuljahr </w:t>
      </w:r>
      <w:r>
        <w:rPr>
          <w:rStyle w:val="Fett"/>
          <w:rFonts w:ascii="Calibri" w:hAnsi="Calibri"/>
          <w:b/>
          <w:sz w:val="24"/>
          <w:szCs w:val="24"/>
        </w:rPr>
        <w:t>$SJ</w:t>
      </w:r>
      <w:r>
        <w:rPr>
          <w:rStyle w:val="Fett"/>
          <w:rFonts w:ascii="Calibri" w:hAnsi="Calibri"/>
          <w:sz w:val="24"/>
          <w:szCs w:val="24"/>
        </w:rPr>
        <w:tab/>
      </w:r>
      <w:r w:rsidRPr="00505D0A">
        <w:rPr>
          <w:rStyle w:val="Fett"/>
          <w:rFonts w:ascii="Calibri" w:hAnsi="Calibri"/>
          <w:b/>
          <w:sz w:val="24"/>
          <w:szCs w:val="24"/>
        </w:rPr>
        <w:t xml:space="preserve">Klasse: </w:t>
      </w:r>
      <w:r>
        <w:rPr>
          <w:rStyle w:val="Fett"/>
          <w:rFonts w:ascii="Calibri" w:hAnsi="Calibri"/>
          <w:b/>
          <w:sz w:val="24"/>
          <w:szCs w:val="24"/>
        </w:rPr>
        <w:t>$KL</w:t>
      </w:r>
    </w:p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</w:p>
    <w:p w:rsidR="00674B3F" w:rsidRPr="00A410D7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sz w:val="24"/>
          <w:szCs w:val="24"/>
        </w:rPr>
      </w:pPr>
      <w:r w:rsidRPr="00A410D7">
        <w:rPr>
          <w:rStyle w:val="Fett"/>
          <w:rFonts w:ascii="Calibri" w:hAnsi="Calibri"/>
          <w:sz w:val="24"/>
          <w:szCs w:val="24"/>
        </w:rPr>
        <w:t>Anlage zum Protokoll der Klassenkonferenz: Liste der Notendurchschnitte</w:t>
      </w:r>
    </w:p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  <w:r>
        <w:rPr>
          <w:rStyle w:val="Fett"/>
          <w:rFonts w:ascii="Calibri" w:hAnsi="Calibri"/>
          <w:b/>
          <w:sz w:val="24"/>
          <w:szCs w:val="24"/>
        </w:rPr>
        <w:t>Sortiert nach Note</w:t>
      </w:r>
      <w:r>
        <w:rPr>
          <w:rStyle w:val="Fett"/>
          <w:rFonts w:ascii="Calibri" w:hAnsi="Calibri"/>
          <w:b/>
          <w:sz w:val="24"/>
          <w:szCs w:val="24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5"/>
        <w:gridCol w:w="4395"/>
        <w:gridCol w:w="4700"/>
      </w:tblGrid>
      <w:tr w:rsidR="00A410D7" w:rsidTr="00A410D7">
        <w:tc>
          <w:tcPr>
            <w:tcW w:w="67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Nr.</w:t>
            </w:r>
          </w:p>
        </w:tc>
        <w:tc>
          <w:tcPr>
            <w:tcW w:w="439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Familienname, Rufname</w:t>
            </w:r>
          </w:p>
        </w:tc>
        <w:tc>
          <w:tcPr>
            <w:tcW w:w="4700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b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b/>
                <w:sz w:val="24"/>
                <w:szCs w:val="24"/>
              </w:rPr>
              <w:t>Durchschnittsnote der Vorrückungsfächer</w:t>
            </w:r>
          </w:p>
        </w:tc>
      </w:tr>
      <w:tr w:rsidR="00A410D7" w:rsidTr="00A410D7">
        <w:tc>
          <w:tcPr>
            <w:tcW w:w="675" w:type="dxa"/>
          </w:tcPr>
          <w:p w:rsidR="00A410D7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$R2</w:t>
            </w:r>
          </w:p>
        </w:tc>
        <w:tc>
          <w:tcPr>
            <w:tcW w:w="4395" w:type="dxa"/>
          </w:tcPr>
          <w:p w:rsidR="00A410D7" w:rsidRPr="00674B3F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$N2</w:t>
            </w:r>
          </w:p>
        </w:tc>
        <w:tc>
          <w:tcPr>
            <w:tcW w:w="4700" w:type="dxa"/>
          </w:tcPr>
          <w:p w:rsidR="00A410D7" w:rsidRPr="00674B3F" w:rsidRDefault="00A410D7" w:rsidP="00217166">
            <w:pPr>
              <w:spacing w:after="200" w:line="276" w:lineRule="auto"/>
              <w:contextualSpacing/>
              <w:rPr>
                <w:rStyle w:val="Fett"/>
                <w:rFonts w:ascii="Calibri" w:hAnsi="Calibri"/>
                <w:sz w:val="24"/>
                <w:szCs w:val="24"/>
              </w:rPr>
            </w:pPr>
            <w:r>
              <w:rPr>
                <w:rStyle w:val="Fett"/>
                <w:rFonts w:ascii="Calibri" w:hAnsi="Calibri"/>
                <w:sz w:val="24"/>
                <w:szCs w:val="24"/>
              </w:rPr>
              <w:t>$D2</w:t>
            </w:r>
          </w:p>
        </w:tc>
      </w:tr>
    </w:tbl>
    <w:p w:rsidR="00674B3F" w:rsidRDefault="00674B3F" w:rsidP="00674B3F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674B3F" w:rsidRPr="00674B3F" w:rsidRDefault="00674B3F" w:rsidP="00666F73">
      <w:pPr>
        <w:spacing w:after="200" w:line="276" w:lineRule="auto"/>
        <w:contextualSpacing/>
        <w:rPr>
          <w:rStyle w:val="Fett"/>
          <w:rFonts w:ascii="Calibri" w:hAnsi="Calibri"/>
          <w:b/>
          <w:sz w:val="24"/>
          <w:szCs w:val="24"/>
        </w:rPr>
      </w:pPr>
    </w:p>
    <w:sectPr w:rsidR="00674B3F" w:rsidRPr="00674B3F" w:rsidSect="00871C83">
      <w:footerReference w:type="default" r:id="rId7"/>
      <w:headerReference w:type="first" r:id="rId8"/>
      <w:footerReference w:type="first" r:id="rId9"/>
      <w:type w:val="continuous"/>
      <w:pgSz w:w="11906" w:h="16838" w:code="9"/>
      <w:pgMar w:top="1135" w:right="991" w:bottom="1276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E05" w:rsidRDefault="00D11E05" w:rsidP="0007003F">
      <w:pPr>
        <w:spacing w:after="0" w:line="240" w:lineRule="auto"/>
      </w:pPr>
      <w:r>
        <w:separator/>
      </w:r>
    </w:p>
  </w:endnote>
  <w:endnote w:type="continuationSeparator" w:id="0">
    <w:p w:rsidR="00D11E05" w:rsidRDefault="00D11E05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E05" w:rsidRDefault="00D11E05" w:rsidP="0007003F">
      <w:pPr>
        <w:spacing w:after="0" w:line="240" w:lineRule="auto"/>
      </w:pPr>
      <w:r>
        <w:separator/>
      </w:r>
    </w:p>
  </w:footnote>
  <w:footnote w:type="continuationSeparator" w:id="0">
    <w:p w:rsidR="00D11E05" w:rsidRDefault="00D11E05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0994A2B2" wp14:editId="26323652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5" name="Grafik 5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209273D2" wp14:editId="2D7200C7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45FD7A" wp14:editId="541A2ED3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716FD2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B833816" wp14:editId="440B58E4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136D29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7003F"/>
    <w:rsid w:val="000942F5"/>
    <w:rsid w:val="00191350"/>
    <w:rsid w:val="00191D51"/>
    <w:rsid w:val="001F18E3"/>
    <w:rsid w:val="00223786"/>
    <w:rsid w:val="002B66E2"/>
    <w:rsid w:val="002D4FC1"/>
    <w:rsid w:val="00435560"/>
    <w:rsid w:val="00666F73"/>
    <w:rsid w:val="00674B3F"/>
    <w:rsid w:val="006A712C"/>
    <w:rsid w:val="006C4C98"/>
    <w:rsid w:val="00761CF2"/>
    <w:rsid w:val="007F5630"/>
    <w:rsid w:val="00871C83"/>
    <w:rsid w:val="00943A3F"/>
    <w:rsid w:val="00A3543F"/>
    <w:rsid w:val="00A410D7"/>
    <w:rsid w:val="00A759A3"/>
    <w:rsid w:val="00B5138B"/>
    <w:rsid w:val="00BC00BC"/>
    <w:rsid w:val="00C33BEB"/>
    <w:rsid w:val="00C8392A"/>
    <w:rsid w:val="00D11E05"/>
    <w:rsid w:val="00D1727C"/>
    <w:rsid w:val="00DC2A33"/>
    <w:rsid w:val="00E40B76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5419D7-8DA5-4ADC-86F0-E5A6B36B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74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102D7-F95B-47C5-AEA5-E559090C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56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3</cp:revision>
  <cp:lastPrinted>2016-10-11T10:36:00Z</cp:lastPrinted>
  <dcterms:created xsi:type="dcterms:W3CDTF">2017-04-07T15:43:00Z</dcterms:created>
  <dcterms:modified xsi:type="dcterms:W3CDTF">2017-04-11T20:11:00Z</dcterms:modified>
</cp:coreProperties>
</file>