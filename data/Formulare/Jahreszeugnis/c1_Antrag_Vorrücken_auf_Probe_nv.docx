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C6" w:rsidRDefault="00834EC6" w:rsidP="00834EC6">
      <w:pPr>
        <w:pStyle w:val="berschrift1"/>
        <w:spacing w:before="960"/>
        <w:rPr>
          <w:rFonts w:ascii="Arial" w:hAnsi="Arial" w:cs="Arial"/>
        </w:rPr>
      </w:pPr>
      <w:r>
        <w:rPr>
          <w:rFonts w:ascii="Arial" w:hAnsi="Arial" w:cs="Arial"/>
        </w:rPr>
        <w:t>Einverständniserklärung zum Vorrücken auf Probe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(gemäß §31 GSO)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Auf der Grundlage einer Empfehlung der Klassenkonferenz hat die Lehrerkonferenz entschieden</w:t>
      </w:r>
    </w:p>
    <w:p w:rsidR="00834EC6" w:rsidRPr="006C1C7D" w:rsidRDefault="00834EC6" w:rsidP="00834EC6">
      <w:pPr>
        <w:spacing w:before="240"/>
        <w:rPr>
          <w:rFonts w:ascii="Arial" w:hAnsi="Arial" w:cs="Arial"/>
          <w:b/>
        </w:rPr>
      </w:pPr>
      <w:r w:rsidRPr="00BE164F">
        <w:rPr>
          <w:rFonts w:ascii="Arial" w:hAnsi="Arial" w:cs="Arial"/>
        </w:rPr>
        <w:t xml:space="preserve">$ID </w:t>
      </w:r>
      <w:r>
        <w:rPr>
          <w:rFonts w:ascii="Arial" w:hAnsi="Arial" w:cs="Arial"/>
          <w:b/>
        </w:rPr>
        <w:t>$VN,</w:t>
      </w:r>
      <w:r w:rsidRPr="006C1C7D">
        <w:rPr>
          <w:rFonts w:ascii="Arial" w:hAnsi="Arial" w:cs="Arial"/>
          <w:b/>
        </w:rPr>
        <w:t xml:space="preserve"> </w:t>
      </w:r>
      <w:r w:rsidRPr="00BE164F">
        <w:rPr>
          <w:rFonts w:ascii="Arial" w:hAnsi="Arial" w:cs="Arial"/>
        </w:rPr>
        <w:t>Klasse</w:t>
      </w:r>
      <w:r>
        <w:rPr>
          <w:rFonts w:ascii="Arial" w:hAnsi="Arial" w:cs="Arial"/>
          <w:b/>
        </w:rPr>
        <w:t xml:space="preserve"> $KL,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das Vorrücken auf Probe zu ermöglichen.</w:t>
      </w:r>
    </w:p>
    <w:p w:rsidR="00834EC6" w:rsidRDefault="00834EC6" w:rsidP="00834EC6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Das Vorrücken auf Probe ist nur mit dem Einverständnis der Erziehungsberechtigten möglich.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834EC6" w:rsidRPr="00317744" w:rsidRDefault="00834EC6" w:rsidP="00834EC6">
      <w:pPr>
        <w:tabs>
          <w:tab w:val="right" w:pos="9638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Von der / dem / den </w:t>
      </w:r>
      <w:r w:rsidRPr="00317744">
        <w:rPr>
          <w:rFonts w:ascii="Arial" w:hAnsi="Arial" w:cs="Arial"/>
          <w:b/>
          <w:szCs w:val="24"/>
        </w:rPr>
        <w:t>Er</w:t>
      </w:r>
      <w:r>
        <w:rPr>
          <w:rFonts w:ascii="Arial" w:hAnsi="Arial" w:cs="Arial"/>
          <w:b/>
          <w:szCs w:val="24"/>
        </w:rPr>
        <w:t>ziehungsberechtigen auszufüllen: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AB78C0">
      <w:pPr>
        <w:tabs>
          <w:tab w:val="left" w:pos="269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Ich / Wir sind damit </w:t>
      </w:r>
      <w:r>
        <w:rPr>
          <w:rFonts w:ascii="Arial" w:hAnsi="Arial" w:cs="Arial"/>
        </w:rPr>
        <w:tab/>
      </w:r>
      <w:bookmarkStart w:id="0" w:name="_GoBack"/>
      <w:r w:rsidRPr="00743B01">
        <w:rPr>
          <w:rFonts w:ascii="Arial" w:hAnsi="Arial" w:cs="Arial"/>
          <w:sz w:val="32"/>
          <w:szCs w:val="32"/>
        </w:rPr>
        <w:sym w:font="Wingdings" w:char="F06D"/>
      </w:r>
      <w:r>
        <w:rPr>
          <w:rFonts w:ascii="Arial" w:hAnsi="Arial" w:cs="Arial"/>
        </w:rPr>
        <w:t xml:space="preserve">  einverstanden</w:t>
      </w:r>
    </w:p>
    <w:bookmarkEnd w:id="0"/>
    <w:p w:rsidR="00834EC6" w:rsidRDefault="00834EC6" w:rsidP="00834EC6">
      <w:pPr>
        <w:tabs>
          <w:tab w:val="left" w:pos="2694"/>
        </w:tabs>
        <w:rPr>
          <w:rFonts w:ascii="Arial" w:hAnsi="Arial" w:cs="Arial"/>
        </w:rPr>
      </w:pPr>
    </w:p>
    <w:p w:rsidR="00834EC6" w:rsidRDefault="00834EC6" w:rsidP="00834EC6">
      <w:pPr>
        <w:numPr>
          <w:ilvl w:val="0"/>
          <w:numId w:val="2"/>
        </w:numPr>
        <w:tabs>
          <w:tab w:val="left" w:pos="269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nicht einverstanden,</w:t>
      </w:r>
    </w:p>
    <w:p w:rsidR="00834EC6" w:rsidRDefault="00834EC6" w:rsidP="00834EC6">
      <w:pPr>
        <w:tabs>
          <w:tab w:val="left" w:pos="2694"/>
        </w:tabs>
        <w:rPr>
          <w:rFonts w:ascii="Arial" w:hAnsi="Arial" w:cs="Arial"/>
        </w:rPr>
      </w:pPr>
    </w:p>
    <w:p w:rsidR="00834EC6" w:rsidRDefault="00834EC6" w:rsidP="00834EC6">
      <w:pPr>
        <w:tabs>
          <w:tab w:val="left" w:pos="2694"/>
        </w:tabs>
        <w:rPr>
          <w:rFonts w:ascii="Arial" w:hAnsi="Arial" w:cs="Arial"/>
        </w:rPr>
      </w:pPr>
      <w:r>
        <w:rPr>
          <w:rFonts w:ascii="Arial" w:hAnsi="Arial" w:cs="Arial"/>
        </w:rPr>
        <w:t>dass $MUTS gemäß §31 GSO auf Probe vorrückt.</w:t>
      </w:r>
    </w:p>
    <w:p w:rsidR="00834EC6" w:rsidRDefault="00834EC6" w:rsidP="00834EC6">
      <w:pPr>
        <w:pStyle w:val="Elterninfo"/>
        <w:spacing w:line="240" w:lineRule="auto"/>
        <w:rPr>
          <w:rFonts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Ingolstadt, den ________</w:t>
      </w:r>
      <w:r>
        <w:rPr>
          <w:rFonts w:ascii="Arial" w:hAnsi="Arial" w:cs="Arial"/>
        </w:rPr>
        <w:tab/>
        <w:t>________________________________________________</w:t>
      </w:r>
    </w:p>
    <w:p w:rsidR="00834EC6" w:rsidRPr="009131B7" w:rsidRDefault="00834EC6" w:rsidP="00834EC6">
      <w:pPr>
        <w:tabs>
          <w:tab w:val="left" w:pos="3119"/>
        </w:tabs>
        <w:rPr>
          <w:rFonts w:ascii="Arial" w:hAnsi="Arial" w:cs="Arial"/>
          <w:sz w:val="20"/>
        </w:rPr>
      </w:pPr>
      <w:r w:rsidRPr="009131B7">
        <w:rPr>
          <w:rFonts w:ascii="Arial" w:hAnsi="Arial" w:cs="Arial"/>
          <w:sz w:val="20"/>
        </w:rPr>
        <w:tab/>
        <w:t>Unterschrift des / der Erziehungsberechtigten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Pr="009131B7" w:rsidRDefault="00834EC6" w:rsidP="00834EC6">
      <w:pPr>
        <w:rPr>
          <w:rFonts w:ascii="Arial" w:hAnsi="Arial" w:cs="Arial"/>
          <w:b/>
        </w:rPr>
      </w:pPr>
      <w:r w:rsidRPr="009131B7">
        <w:rPr>
          <w:rFonts w:ascii="Arial" w:hAnsi="Arial" w:cs="Arial"/>
          <w:b/>
        </w:rPr>
        <w:t xml:space="preserve">Die Einverständniserklärung muss bis spätestens </w:t>
      </w:r>
      <w:r>
        <w:rPr>
          <w:rFonts w:ascii="Arial" w:hAnsi="Arial" w:cs="Arial"/>
          <w:b/>
        </w:rPr>
        <w:t>$FN, 11</w:t>
      </w:r>
      <w:r w:rsidRPr="009131B7">
        <w:rPr>
          <w:rFonts w:ascii="Arial" w:hAnsi="Arial" w:cs="Arial"/>
          <w:b/>
        </w:rPr>
        <w:t>:00</w:t>
      </w:r>
      <w:r>
        <w:rPr>
          <w:rFonts w:ascii="Arial" w:hAnsi="Arial" w:cs="Arial"/>
          <w:b/>
        </w:rPr>
        <w:t> </w:t>
      </w:r>
      <w:r w:rsidRPr="009131B7">
        <w:rPr>
          <w:rFonts w:ascii="Arial" w:hAnsi="Arial" w:cs="Arial"/>
          <w:b/>
        </w:rPr>
        <w:t>Uhr, im Sekretariat der Schule abgegeben werden.</w:t>
      </w:r>
    </w:p>
    <w:sectPr w:rsidR="00834EC6" w:rsidRPr="009131B7" w:rsidSect="002172E1">
      <w:footerReference w:type="default" r:id="rId8"/>
      <w:headerReference w:type="first" r:id="rId9"/>
      <w:footerReference w:type="first" r:id="rId10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851" w:rsidRDefault="00987851" w:rsidP="0007003F">
      <w:pPr>
        <w:spacing w:after="0" w:line="240" w:lineRule="auto"/>
      </w:pPr>
      <w:r>
        <w:separator/>
      </w:r>
    </w:p>
  </w:endnote>
  <w:endnote w:type="continuationSeparator" w:id="0">
    <w:p w:rsidR="00987851" w:rsidRDefault="00987851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851" w:rsidRDefault="00987851" w:rsidP="0007003F">
      <w:pPr>
        <w:spacing w:after="0" w:line="240" w:lineRule="auto"/>
      </w:pPr>
      <w:r>
        <w:separator/>
      </w:r>
    </w:p>
  </w:footnote>
  <w:footnote w:type="continuationSeparator" w:id="0">
    <w:p w:rsidR="00987851" w:rsidRDefault="00987851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4023360</wp:posOffset>
          </wp:positionH>
          <wp:positionV relativeFrom="paragraph">
            <wp:posOffset>83185</wp:posOffset>
          </wp:positionV>
          <wp:extent cx="2086610" cy="1219200"/>
          <wp:effectExtent l="0" t="0" r="8890" b="0"/>
          <wp:wrapSquare wrapText="bothSides"/>
          <wp:docPr id="19" name="Grafik 19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369"/>
                  <a:stretch/>
                </pic:blipFill>
                <pic:spPr bwMode="auto">
                  <a:xfrm>
                    <a:off x="0" y="0"/>
                    <a:ext cx="208661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56560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EF904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416A1"/>
    <w:multiLevelType w:val="hybridMultilevel"/>
    <w:tmpl w:val="297618BC"/>
    <w:lvl w:ilvl="0" w:tplc="A0D231FE">
      <w:numFmt w:val="bullet"/>
      <w:lvlText w:val=""/>
      <w:lvlJc w:val="left"/>
      <w:pPr>
        <w:tabs>
          <w:tab w:val="num" w:pos="3135"/>
        </w:tabs>
        <w:ind w:left="3135" w:hanging="435"/>
      </w:pPr>
      <w:rPr>
        <w:rFonts w:ascii="Wingdings" w:eastAsia="Times New Roman" w:hAnsi="Wingdings" w:cs="Arial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5FC966B4"/>
    <w:multiLevelType w:val="hybridMultilevel"/>
    <w:tmpl w:val="AB26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51"/>
    <w:rsid w:val="0007003F"/>
    <w:rsid w:val="00086476"/>
    <w:rsid w:val="000942F5"/>
    <w:rsid w:val="001466AD"/>
    <w:rsid w:val="00191350"/>
    <w:rsid w:val="00191D51"/>
    <w:rsid w:val="001F18E3"/>
    <w:rsid w:val="002172E1"/>
    <w:rsid w:val="00223786"/>
    <w:rsid w:val="002B66E2"/>
    <w:rsid w:val="002C6810"/>
    <w:rsid w:val="002D4FC1"/>
    <w:rsid w:val="003A1B4E"/>
    <w:rsid w:val="00435560"/>
    <w:rsid w:val="0046452C"/>
    <w:rsid w:val="004A411E"/>
    <w:rsid w:val="00646D19"/>
    <w:rsid w:val="00666F73"/>
    <w:rsid w:val="006A712C"/>
    <w:rsid w:val="006C4C98"/>
    <w:rsid w:val="00761CF2"/>
    <w:rsid w:val="007F5630"/>
    <w:rsid w:val="0080529B"/>
    <w:rsid w:val="00834EC6"/>
    <w:rsid w:val="00871C83"/>
    <w:rsid w:val="00943A3F"/>
    <w:rsid w:val="009575AB"/>
    <w:rsid w:val="00987851"/>
    <w:rsid w:val="00A3543F"/>
    <w:rsid w:val="00A65A0D"/>
    <w:rsid w:val="00A759A3"/>
    <w:rsid w:val="00AA004A"/>
    <w:rsid w:val="00AB78C0"/>
    <w:rsid w:val="00B5138B"/>
    <w:rsid w:val="00BC00BC"/>
    <w:rsid w:val="00BE164F"/>
    <w:rsid w:val="00C013CA"/>
    <w:rsid w:val="00C33BEB"/>
    <w:rsid w:val="00C8392A"/>
    <w:rsid w:val="00D1727C"/>
    <w:rsid w:val="00D33C40"/>
    <w:rsid w:val="00D82639"/>
    <w:rsid w:val="00DC2A33"/>
    <w:rsid w:val="00DE78A8"/>
    <w:rsid w:val="00E40B76"/>
    <w:rsid w:val="00EA6FD5"/>
    <w:rsid w:val="00EC6580"/>
    <w:rsid w:val="00F10625"/>
    <w:rsid w:val="00F17EC1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972979-5630-47B5-9D64-EACE400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A65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pacing w:val="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5A0D"/>
    <w:rPr>
      <w:rFonts w:ascii="Times New Roman" w:eastAsia="Times New Roman" w:hAnsi="Times New Roman" w:cs="Times New Roman"/>
      <w:b/>
      <w:bCs/>
      <w:noProof/>
      <w:sz w:val="28"/>
      <w:szCs w:val="20"/>
      <w:lang w:eastAsia="de-DE"/>
    </w:rPr>
  </w:style>
  <w:style w:type="paragraph" w:customStyle="1" w:styleId="Elterninfo">
    <w:name w:val="Elterninfo"/>
    <w:basedOn w:val="Standard"/>
    <w:rsid w:val="00A65A0D"/>
    <w:pPr>
      <w:spacing w:after="0" w:line="360" w:lineRule="auto"/>
    </w:pPr>
    <w:rPr>
      <w:rFonts w:ascii="Arial" w:eastAsia="Times New Roman" w:hAnsi="Arial" w:cs="Times New Roman"/>
      <w:spacing w:val="0"/>
      <w:sz w:val="24"/>
      <w:szCs w:val="20"/>
      <w:lang w:eastAsia="de-DE"/>
    </w:rPr>
  </w:style>
  <w:style w:type="table" w:styleId="Tabellenraster">
    <w:name w:val="Table Grid"/>
    <w:basedOn w:val="NormaleTabelle"/>
    <w:uiPriority w:val="59"/>
    <w:rsid w:val="0014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3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28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124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28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90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AED40-2C0F-42E6-B33F-06D841AE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13</cp:revision>
  <cp:lastPrinted>2016-10-11T10:36:00Z</cp:lastPrinted>
  <dcterms:created xsi:type="dcterms:W3CDTF">2017-04-11T20:26:00Z</dcterms:created>
  <dcterms:modified xsi:type="dcterms:W3CDTF">2017-04-12T14:12:00Z</dcterms:modified>
</cp:coreProperties>
</file>