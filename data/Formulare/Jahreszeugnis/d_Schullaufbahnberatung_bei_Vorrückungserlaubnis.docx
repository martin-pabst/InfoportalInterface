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C83" w:rsidRPr="002172E1" w:rsidRDefault="002172E1" w:rsidP="002172E1">
      <w:pPr>
        <w:tabs>
          <w:tab w:val="right" w:pos="9498"/>
        </w:tabs>
        <w:contextualSpacing/>
        <w:rPr>
          <w:rStyle w:val="Fett"/>
          <w:rFonts w:ascii="Calibri" w:hAnsi="Calibri"/>
          <w:sz w:val="24"/>
          <w:szCs w:val="24"/>
        </w:rPr>
        <w:sectPr w:rsidR="00871C83" w:rsidRPr="002172E1" w:rsidSect="002172E1">
          <w:footerReference w:type="default" r:id="rId9"/>
          <w:headerReference w:type="first" r:id="rId10"/>
          <w:footerReference w:type="first" r:id="rId11"/>
          <w:pgSz w:w="11906" w:h="16838" w:code="9"/>
          <w:pgMar w:top="3686" w:right="991" w:bottom="851" w:left="1361" w:header="709" w:footer="567" w:gutter="0"/>
          <w:cols w:space="708"/>
          <w:titlePg/>
          <w:docGrid w:linePitch="360"/>
        </w:sectPr>
      </w:pPr>
      <w:r w:rsidRPr="002172E1">
        <w:rPr>
          <w:rStyle w:val="Fett"/>
          <w:rFonts w:ascii="Calibri" w:hAnsi="Calibri"/>
          <w:sz w:val="24"/>
          <w:szCs w:val="24"/>
        </w:rPr>
        <w:t>$A1</w:t>
      </w:r>
      <w:r>
        <w:rPr>
          <w:rStyle w:val="Fett"/>
          <w:rFonts w:ascii="Calibri" w:hAnsi="Calibri"/>
          <w:sz w:val="24"/>
          <w:szCs w:val="24"/>
        </w:rPr>
        <w:tab/>
      </w:r>
      <w:r w:rsidR="003E45EF">
        <w:rPr>
          <w:rStyle w:val="Fett"/>
          <w:rFonts w:ascii="Calibri" w:hAnsi="Calibri"/>
          <w:sz w:val="24"/>
          <w:szCs w:val="24"/>
        </w:rPr>
        <w:t>$DKK</w:t>
      </w:r>
    </w:p>
    <w:p w:rsidR="00A759A3" w:rsidRPr="002172E1" w:rsidRDefault="002172E1" w:rsidP="00435560">
      <w:pPr>
        <w:contextualSpacing/>
        <w:rPr>
          <w:rStyle w:val="Fett"/>
          <w:rFonts w:ascii="Calibri" w:hAnsi="Calibri"/>
          <w:sz w:val="24"/>
          <w:szCs w:val="24"/>
        </w:rPr>
      </w:pPr>
      <w:r w:rsidRPr="002172E1">
        <w:rPr>
          <w:rStyle w:val="Fett"/>
          <w:rFonts w:ascii="Calibri" w:hAnsi="Calibri"/>
          <w:sz w:val="24"/>
          <w:szCs w:val="24"/>
        </w:rPr>
        <w:lastRenderedPageBreak/>
        <w:t>$A2</w:t>
      </w:r>
    </w:p>
    <w:p w:rsidR="00666F73" w:rsidRPr="002172E1" w:rsidRDefault="002172E1" w:rsidP="00435560">
      <w:pPr>
        <w:contextualSpacing/>
        <w:rPr>
          <w:rStyle w:val="Fett"/>
          <w:rFonts w:ascii="Calibri" w:hAnsi="Calibri"/>
          <w:sz w:val="24"/>
          <w:szCs w:val="24"/>
        </w:rPr>
      </w:pPr>
      <w:r w:rsidRPr="002172E1">
        <w:rPr>
          <w:rStyle w:val="Fett"/>
          <w:rFonts w:ascii="Calibri" w:hAnsi="Calibri"/>
          <w:sz w:val="24"/>
          <w:szCs w:val="24"/>
        </w:rPr>
        <w:t>$A3</w:t>
      </w:r>
    </w:p>
    <w:p w:rsidR="00666F73" w:rsidRPr="002172E1" w:rsidRDefault="002172E1" w:rsidP="00435560">
      <w:pPr>
        <w:contextualSpacing/>
        <w:rPr>
          <w:rStyle w:val="Fett"/>
          <w:rFonts w:ascii="Calibri" w:hAnsi="Calibri"/>
          <w:sz w:val="24"/>
          <w:szCs w:val="24"/>
        </w:rPr>
      </w:pPr>
      <w:r w:rsidRPr="002172E1">
        <w:rPr>
          <w:rStyle w:val="Fett"/>
          <w:rFonts w:ascii="Calibri" w:hAnsi="Calibri"/>
          <w:sz w:val="24"/>
          <w:szCs w:val="24"/>
        </w:rPr>
        <w:t>$A4</w:t>
      </w:r>
    </w:p>
    <w:p w:rsidR="00EA6FD5" w:rsidRDefault="00EA6FD5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EA6FD5" w:rsidRDefault="00EA6FD5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EA6FD5" w:rsidRDefault="00EA6FD5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191180" w:rsidRDefault="00191180" w:rsidP="00435560">
      <w:pPr>
        <w:contextualSpacing/>
        <w:rPr>
          <w:rStyle w:val="Fett"/>
          <w:rFonts w:ascii="Calibri" w:hAnsi="Calibri"/>
          <w:b/>
          <w:sz w:val="24"/>
          <w:szCs w:val="24"/>
        </w:rPr>
      </w:pPr>
    </w:p>
    <w:p w:rsidR="002A00CB" w:rsidRPr="00D22AF2" w:rsidRDefault="002172E1" w:rsidP="006271B6">
      <w:pPr>
        <w:spacing w:line="276" w:lineRule="auto"/>
        <w:rPr>
          <w:rFonts w:ascii="Calibri" w:hAnsi="Calibri"/>
          <w:sz w:val="24"/>
          <w:szCs w:val="24"/>
        </w:rPr>
      </w:pPr>
      <w:r w:rsidRPr="00D22AF2">
        <w:rPr>
          <w:rFonts w:ascii="Calibri" w:hAnsi="Calibri"/>
          <w:sz w:val="24"/>
          <w:szCs w:val="24"/>
        </w:rPr>
        <w:t>$AR1</w:t>
      </w:r>
      <w:r w:rsidR="00EA6FD5" w:rsidRPr="00D22AF2">
        <w:rPr>
          <w:rFonts w:ascii="Calibri" w:hAnsi="Calibri"/>
          <w:sz w:val="24"/>
          <w:szCs w:val="24"/>
        </w:rPr>
        <w:br/>
      </w:r>
      <w:r w:rsidRPr="00D22AF2">
        <w:rPr>
          <w:rFonts w:ascii="Calibri" w:hAnsi="Calibri"/>
          <w:sz w:val="24"/>
          <w:szCs w:val="24"/>
        </w:rPr>
        <w:t>$AR2</w:t>
      </w:r>
    </w:p>
    <w:p w:rsidR="002A00CB" w:rsidRPr="00797626" w:rsidRDefault="002A00CB" w:rsidP="006271B6">
      <w:pPr>
        <w:spacing w:line="276" w:lineRule="auto"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 xml:space="preserve">die Klassenkonferenz hat am </w:t>
      </w:r>
      <w:r>
        <w:rPr>
          <w:rFonts w:ascii="Calibri" w:hAnsi="Calibri"/>
          <w:sz w:val="24"/>
          <w:szCs w:val="24"/>
        </w:rPr>
        <w:t>$DKK</w:t>
      </w:r>
      <w:r w:rsidRPr="00797626">
        <w:rPr>
          <w:rFonts w:ascii="Calibri" w:hAnsi="Calibri"/>
          <w:sz w:val="24"/>
          <w:szCs w:val="24"/>
        </w:rPr>
        <w:t xml:space="preserve"> ausführlich über </w:t>
      </w:r>
      <w:r w:rsidR="00FC313C">
        <w:rPr>
          <w:rFonts w:ascii="Calibri" w:hAnsi="Calibri"/>
          <w:sz w:val="24"/>
          <w:szCs w:val="24"/>
        </w:rPr>
        <w:t>$IA $VN</w:t>
      </w:r>
      <w:r w:rsidRPr="00797626">
        <w:rPr>
          <w:rFonts w:ascii="Calibri" w:hAnsi="Calibri"/>
          <w:sz w:val="24"/>
          <w:szCs w:val="24"/>
        </w:rPr>
        <w:t xml:space="preserve">, Klasse </w:t>
      </w:r>
      <w:r>
        <w:rPr>
          <w:rFonts w:ascii="Calibri" w:hAnsi="Calibri"/>
          <w:sz w:val="24"/>
          <w:szCs w:val="24"/>
        </w:rPr>
        <w:t>$KL</w:t>
      </w:r>
      <w:r w:rsidRPr="00797626">
        <w:rPr>
          <w:rFonts w:ascii="Calibri" w:hAnsi="Calibri"/>
          <w:sz w:val="24"/>
          <w:szCs w:val="24"/>
        </w:rPr>
        <w:t xml:space="preserve">, beraten. </w:t>
      </w:r>
      <w:r w:rsidR="003B0F53">
        <w:rPr>
          <w:rFonts w:ascii="Calibri" w:hAnsi="Calibri"/>
          <w:sz w:val="24"/>
          <w:szCs w:val="24"/>
        </w:rPr>
        <w:t>$SEG</w:t>
      </w:r>
      <w:r w:rsidR="00D22AF2">
        <w:rPr>
          <w:rFonts w:ascii="Calibri" w:hAnsi="Calibri"/>
          <w:sz w:val="24"/>
          <w:szCs w:val="24"/>
        </w:rPr>
        <w:t xml:space="preserve"> </w:t>
      </w:r>
      <w:r w:rsidRPr="00797626">
        <w:rPr>
          <w:rFonts w:ascii="Calibri" w:hAnsi="Calibri"/>
          <w:sz w:val="24"/>
          <w:szCs w:val="24"/>
        </w:rPr>
        <w:t xml:space="preserve">hat im ablaufenden Schuljahr das Klassenziel erreicht. Darüber freuen wir uns mit Ihnen. Dennoch scheint es ratsam, gemeinsam über den weiteren Bildungsweg Ihres Kindes nachzudenken. </w:t>
      </w: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b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Die</w:t>
      </w:r>
      <w:r w:rsidRPr="00797626">
        <w:rPr>
          <w:rFonts w:ascii="Calibri" w:hAnsi="Calibri"/>
          <w:b/>
          <w:sz w:val="24"/>
          <w:szCs w:val="24"/>
        </w:rPr>
        <w:t xml:space="preserve"> Klassenkonferenz empfiehlt </w:t>
      </w:r>
      <w:r w:rsidRPr="00797626">
        <w:rPr>
          <w:rFonts w:ascii="Calibri" w:hAnsi="Calibri"/>
          <w:sz w:val="24"/>
          <w:szCs w:val="24"/>
        </w:rPr>
        <w:t>deshalb</w:t>
      </w:r>
      <w:r w:rsidRPr="00797626">
        <w:rPr>
          <w:rFonts w:ascii="Calibri" w:hAnsi="Calibri"/>
          <w:b/>
          <w:sz w:val="24"/>
          <w:szCs w:val="24"/>
        </w:rPr>
        <w:t>,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sich mit der Beratungslehrerin der Schule, Frau Schütz, 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sich mit dem Schulpsychologen, Herrn Winter, 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sich mit dem Klassenleiter/ der Klassenleiterin 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 xml:space="preserve">sich mit dem Fachlehrer für </w:t>
      </w:r>
      <w:r w:rsidRPr="00175A9D">
        <w:rPr>
          <w:rFonts w:ascii="Calibri" w:hAnsi="Calibri"/>
          <w:sz w:val="24"/>
          <w:szCs w:val="24"/>
          <w:highlight w:val="red"/>
        </w:rPr>
        <w:t xml:space="preserve">Mathematik </w:t>
      </w:r>
      <w:r w:rsidRPr="00175A9D">
        <w:rPr>
          <w:rFonts w:ascii="Calibri" w:hAnsi="Calibri"/>
          <w:sz w:val="24"/>
          <w:szCs w:val="24"/>
          <w:highlight w:val="yellow"/>
        </w:rPr>
        <w:t>in Verbindung zu setzen.</w:t>
      </w:r>
    </w:p>
    <w:p w:rsidR="002A00CB" w:rsidRPr="00175A9D" w:rsidRDefault="002A00CB" w:rsidP="002A00CB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Calibri" w:hAnsi="Calibri"/>
          <w:sz w:val="24"/>
          <w:szCs w:val="24"/>
          <w:highlight w:val="yellow"/>
        </w:rPr>
      </w:pPr>
      <w:r w:rsidRPr="00175A9D">
        <w:rPr>
          <w:rFonts w:ascii="Calibri" w:hAnsi="Calibri"/>
          <w:sz w:val="24"/>
          <w:szCs w:val="24"/>
          <w:highlight w:val="yellow"/>
        </w:rPr>
        <w:t>einen deutlich gesteigerten Arbeitseinsatz, ohne den in Anbetracht der Notenlage eine erfolgreiche Fortsetzung der gymnasialen Laufbahn nicht erreicht werden kann.</w:t>
      </w:r>
    </w:p>
    <w:p w:rsidR="002A00CB" w:rsidRPr="00797626" w:rsidRDefault="002A00CB" w:rsidP="002A00CB">
      <w:pPr>
        <w:spacing w:after="0" w:line="360" w:lineRule="auto"/>
        <w:contextualSpacing/>
        <w:jc w:val="both"/>
        <w:rPr>
          <w:rFonts w:ascii="Calibri" w:hAnsi="Calibri"/>
          <w:sz w:val="24"/>
          <w:szCs w:val="24"/>
        </w:rPr>
      </w:pPr>
    </w:p>
    <w:p w:rsidR="002A00CB" w:rsidRDefault="002A00CB" w:rsidP="006271B6">
      <w:pPr>
        <w:spacing w:line="276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Selbstverständlich stehen Ihnen auch die anderen Lehrkräfte gerne zu einem Gespräch zur Verfügung.</w:t>
      </w:r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</w:p>
    <w:p w:rsidR="002A00CB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Bringen Sie bitte dieses Schreiben zur Beratung mit.</w:t>
      </w:r>
    </w:p>
    <w:p w:rsidR="006271B6" w:rsidRPr="00797626" w:rsidRDefault="006271B6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bookmarkStart w:id="0" w:name="_GoBack"/>
      <w:bookmarkEnd w:id="0"/>
    </w:p>
    <w:p w:rsidR="002A00CB" w:rsidRPr="00797626" w:rsidRDefault="002A00CB" w:rsidP="002A00CB">
      <w:pPr>
        <w:spacing w:line="360" w:lineRule="auto"/>
        <w:contextualSpacing/>
        <w:jc w:val="both"/>
        <w:rPr>
          <w:rFonts w:ascii="Calibri" w:hAnsi="Calibri"/>
          <w:sz w:val="24"/>
          <w:szCs w:val="24"/>
        </w:rPr>
      </w:pPr>
      <w:r w:rsidRPr="00797626">
        <w:rPr>
          <w:rFonts w:ascii="Calibri" w:hAnsi="Calibri"/>
          <w:sz w:val="24"/>
          <w:szCs w:val="24"/>
        </w:rPr>
        <w:t>Freundliche Grüße</w:t>
      </w:r>
    </w:p>
    <w:p w:rsidR="00EA6FD5" w:rsidRDefault="00EA6FD5" w:rsidP="00EA6FD5">
      <w:pPr>
        <w:pStyle w:val="Fuzeile"/>
        <w:tabs>
          <w:tab w:val="clear" w:pos="9072"/>
        </w:tabs>
        <w:spacing w:line="276" w:lineRule="auto"/>
        <w:rPr>
          <w:rFonts w:ascii="Calibri" w:hAnsi="Calibri" w:cs="Arial"/>
          <w:sz w:val="22"/>
        </w:rPr>
      </w:pPr>
    </w:p>
    <w:p w:rsidR="00EA6FD5" w:rsidRPr="004A495F" w:rsidRDefault="00EA6FD5" w:rsidP="00EA6FD5">
      <w:pPr>
        <w:pStyle w:val="Fuzeile"/>
        <w:tabs>
          <w:tab w:val="clear" w:pos="4536"/>
          <w:tab w:val="clear" w:pos="9072"/>
          <w:tab w:val="left" w:pos="5529"/>
        </w:tabs>
        <w:spacing w:line="276" w:lineRule="auto"/>
        <w:rPr>
          <w:rStyle w:val="Fett"/>
          <w:rFonts w:ascii="Calibri" w:hAnsi="Calibri"/>
          <w:sz w:val="24"/>
          <w:szCs w:val="24"/>
        </w:rPr>
      </w:pPr>
      <w:r>
        <w:rPr>
          <w:rFonts w:ascii="Calibri" w:hAnsi="Calibri" w:cs="Arial"/>
          <w:sz w:val="22"/>
        </w:rPr>
        <w:t>____________________________</w:t>
      </w:r>
      <w:r>
        <w:rPr>
          <w:rFonts w:ascii="Calibri" w:hAnsi="Calibri" w:cs="Arial"/>
          <w:sz w:val="22"/>
        </w:rPr>
        <w:tab/>
        <w:t>____________________________</w:t>
      </w:r>
      <w:r>
        <w:rPr>
          <w:rFonts w:ascii="Calibri" w:hAnsi="Calibri" w:cs="Arial"/>
          <w:sz w:val="22"/>
        </w:rPr>
        <w:br/>
      </w:r>
      <w:r w:rsidR="002172E1">
        <w:rPr>
          <w:rFonts w:ascii="Calibri" w:hAnsi="Calibri" w:cs="Arial"/>
          <w:caps w:val="0"/>
          <w:sz w:val="22"/>
        </w:rPr>
        <w:t>$US</w:t>
      </w:r>
      <w:r w:rsidRPr="007223CA">
        <w:rPr>
          <w:rFonts w:ascii="Calibri" w:hAnsi="Calibri" w:cs="Arial"/>
          <w:caps w:val="0"/>
          <w:sz w:val="22"/>
        </w:rPr>
        <w:tab/>
      </w:r>
      <w:r w:rsidR="002172E1">
        <w:rPr>
          <w:rFonts w:ascii="Calibri" w:hAnsi="Calibri" w:cs="Arial"/>
          <w:caps w:val="0"/>
          <w:sz w:val="22"/>
        </w:rPr>
        <w:t>$UK</w:t>
      </w:r>
      <w:r w:rsidR="002172E1">
        <w:rPr>
          <w:rFonts w:ascii="Calibri" w:hAnsi="Calibri" w:cs="Arial"/>
          <w:caps w:val="0"/>
          <w:sz w:val="22"/>
        </w:rPr>
        <w:br/>
        <w:t>(Schulleitung)</w:t>
      </w:r>
      <w:r w:rsidR="002172E1">
        <w:rPr>
          <w:rFonts w:ascii="Calibri" w:hAnsi="Calibri" w:cs="Arial"/>
          <w:caps w:val="0"/>
          <w:sz w:val="22"/>
        </w:rPr>
        <w:tab/>
        <w:t>(Klassenleitung)</w:t>
      </w:r>
    </w:p>
    <w:sectPr w:rsidR="00EA6FD5" w:rsidRPr="004A495F" w:rsidSect="002172E1">
      <w:type w:val="continuous"/>
      <w:pgSz w:w="11906" w:h="16838" w:code="9"/>
      <w:pgMar w:top="1135" w:right="991" w:bottom="1135" w:left="1361" w:header="709" w:footer="4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433B" w:rsidRDefault="00F7433B" w:rsidP="0007003F">
      <w:pPr>
        <w:spacing w:after="0" w:line="240" w:lineRule="auto"/>
      </w:pPr>
      <w:r>
        <w:separator/>
      </w:r>
    </w:p>
  </w:endnote>
  <w:endnote w:type="continuationSeparator" w:id="0">
    <w:p w:rsidR="00F7433B" w:rsidRDefault="00F7433B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001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panose1 w:val="020B0603050000020004"/>
    <w:charset w:val="00"/>
    <w:family w:val="swiss"/>
    <w:pitch w:val="variable"/>
    <w:sig w:usb0="00000287" w:usb1="02000001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66E2" w:rsidRPr="00D1727C" w:rsidRDefault="00D1727C" w:rsidP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727C" w:rsidRPr="00D1727C" w:rsidRDefault="00D1727C">
    <w:pPr>
      <w:pStyle w:val="Fuzeile"/>
      <w:rPr>
        <w:rFonts w:ascii="Calibri" w:hAnsi="Calibri"/>
      </w:rPr>
    </w:pPr>
    <w:r w:rsidRPr="00D1727C">
      <w:rPr>
        <w:rFonts w:ascii="Calibri" w:hAnsi="Calibri"/>
        <w:b/>
      </w:rPr>
      <w:t>Christoph-Scheiner-Gymnasium Ingolstadt / naturwissenschaftlich-technologisch und sprachlich</w:t>
    </w:r>
    <w:r w:rsidRPr="00D1727C">
      <w:rPr>
        <w:rFonts w:ascii="Calibri" w:hAnsi="Calibri"/>
        <w:b/>
      </w:rPr>
      <w:br/>
    </w:r>
    <w:r w:rsidRPr="00D1727C">
      <w:rPr>
        <w:rFonts w:ascii="Calibri" w:hAnsi="Calibri"/>
      </w:rPr>
      <w:t>Hartmannplatz 1 / 85049 Ingolstadt / T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00 / F +49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841-30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54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03</w:t>
    </w:r>
    <w:r w:rsidRPr="00D1727C">
      <w:rPr>
        <w:rFonts w:ascii="Calibri" w:hAnsi="Calibri" w:cs="Arial"/>
      </w:rPr>
      <w:t> </w:t>
    </w:r>
    <w:r w:rsidRPr="00D1727C">
      <w:rPr>
        <w:rFonts w:ascii="Calibri" w:hAnsi="Calibri"/>
      </w:rPr>
      <w:t>99 / www.csg-in.de / kontakt@christoph-scheiner-gymnasium.de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433B" w:rsidRDefault="00F7433B" w:rsidP="0007003F">
      <w:pPr>
        <w:spacing w:after="0" w:line="240" w:lineRule="auto"/>
      </w:pPr>
      <w:r>
        <w:separator/>
      </w:r>
    </w:p>
  </w:footnote>
  <w:footnote w:type="continuationSeparator" w:id="0">
    <w:p w:rsidR="00F7433B" w:rsidRDefault="00F7433B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543F" w:rsidRDefault="001F18E3" w:rsidP="00A3543F">
    <w:pPr>
      <w:tabs>
        <w:tab w:val="right" w:pos="8789"/>
      </w:tabs>
      <w:rPr>
        <w:rFonts w:ascii="Calibri" w:hAnsi="Calibri"/>
        <w:sz w:val="24"/>
        <w:szCs w:val="24"/>
      </w:rPr>
    </w:pPr>
    <w:r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62336" behindDoc="0" locked="0" layoutInCell="1" allowOverlap="1" wp14:anchorId="5BC8299F" wp14:editId="28F18E08">
          <wp:simplePos x="0" y="0"/>
          <wp:positionH relativeFrom="column">
            <wp:posOffset>4020820</wp:posOffset>
          </wp:positionH>
          <wp:positionV relativeFrom="paragraph">
            <wp:posOffset>81915</wp:posOffset>
          </wp:positionV>
          <wp:extent cx="2086610" cy="1391285"/>
          <wp:effectExtent l="0" t="0" r="8890" b="0"/>
          <wp:wrapSquare wrapText="bothSides"/>
          <wp:docPr id="1" name="Grafik 1" descr="K:\LOGO\Unesco\christophschein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:\LOGO\Unesco\christophscheine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6610" cy="1391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3786">
      <w:rPr>
        <w:rFonts w:ascii="Calibri" w:hAnsi="Calibri"/>
        <w:noProof/>
        <w:sz w:val="24"/>
        <w:szCs w:val="24"/>
        <w:lang w:eastAsia="de-DE"/>
      </w:rPr>
      <w:drawing>
        <wp:anchor distT="0" distB="0" distL="114300" distR="114300" simplePos="0" relativeHeight="251659264" behindDoc="0" locked="0" layoutInCell="1" allowOverlap="1" wp14:anchorId="55E29781" wp14:editId="70DB1E74">
          <wp:simplePos x="0" y="0"/>
          <wp:positionH relativeFrom="column">
            <wp:posOffset>-196215</wp:posOffset>
          </wp:positionH>
          <wp:positionV relativeFrom="paragraph">
            <wp:posOffset>114300</wp:posOffset>
          </wp:positionV>
          <wp:extent cx="2461895" cy="1115695"/>
          <wp:effectExtent l="0" t="0" r="0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Z_CSG_Logo-RGB_Bild-Wortmarke_150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895" cy="11156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A3543F" w:rsidRDefault="00A3543F" w:rsidP="00A3543F">
    <w:pPr>
      <w:tabs>
        <w:tab w:val="right" w:pos="8789"/>
      </w:tabs>
      <w:rPr>
        <w:rFonts w:ascii="Calibri" w:hAnsi="Calibri"/>
        <w:sz w:val="24"/>
        <w:szCs w:val="24"/>
      </w:rPr>
    </w:pPr>
  </w:p>
  <w:p w:rsidR="00C33BEB" w:rsidRDefault="00C33BEB" w:rsidP="00871C83">
    <w:pPr>
      <w:tabs>
        <w:tab w:val="right" w:pos="9356"/>
      </w:tabs>
      <w:rPr>
        <w:rFonts w:ascii="Calibri" w:hAnsi="Calibri"/>
        <w:sz w:val="24"/>
        <w:szCs w:val="24"/>
      </w:rPr>
    </w:pPr>
  </w:p>
  <w:p w:rsidR="00D1727C" w:rsidRPr="00A3543F" w:rsidRDefault="00D1727C" w:rsidP="00871C83">
    <w:pPr>
      <w:tabs>
        <w:tab w:val="right" w:pos="9356"/>
      </w:tabs>
      <w:rPr>
        <w:rFonts w:ascii="Calibri" w:hAnsi="Calibri"/>
        <w:sz w:val="24"/>
        <w:szCs w:val="24"/>
      </w:rPr>
    </w:pP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12C4C3E" wp14:editId="3B75A2FE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4" name="Gerade Verbindung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5565604" id="Gerade Verbindung 4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AFAB428" wp14:editId="6EDE19C0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3" name="Gerade Verbindu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767EF904" id="Gerade Verbindung 3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aP1gEAAAoEAAAOAAAAZHJzL2Uyb0RvYy54bWysU01v2zAMvQ/YfxB0X+w0X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E4740"/>
    <w:multiLevelType w:val="hybridMultilevel"/>
    <w:tmpl w:val="61DA7B00"/>
    <w:lvl w:ilvl="0" w:tplc="04070001">
      <w:start w:val="1"/>
      <w:numFmt w:val="bullet"/>
      <w:lvlText w:val=""/>
      <w:lvlJc w:val="left"/>
      <w:pPr>
        <w:tabs>
          <w:tab w:val="num" w:pos="645"/>
        </w:tabs>
        <w:ind w:left="64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FC966B4"/>
    <w:multiLevelType w:val="hybridMultilevel"/>
    <w:tmpl w:val="AB264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D51"/>
    <w:rsid w:val="0007003F"/>
    <w:rsid w:val="000942F5"/>
    <w:rsid w:val="00191180"/>
    <w:rsid w:val="00191350"/>
    <w:rsid w:val="00191D51"/>
    <w:rsid w:val="001F18E3"/>
    <w:rsid w:val="002050B5"/>
    <w:rsid w:val="002172E1"/>
    <w:rsid w:val="00223786"/>
    <w:rsid w:val="002A00CB"/>
    <w:rsid w:val="002B66E2"/>
    <w:rsid w:val="002C6810"/>
    <w:rsid w:val="002D4FC1"/>
    <w:rsid w:val="003A1B4E"/>
    <w:rsid w:val="003B0F53"/>
    <w:rsid w:val="003E45EF"/>
    <w:rsid w:val="00435560"/>
    <w:rsid w:val="004D0410"/>
    <w:rsid w:val="00582EC0"/>
    <w:rsid w:val="006271B6"/>
    <w:rsid w:val="00646D19"/>
    <w:rsid w:val="00666F73"/>
    <w:rsid w:val="006A712C"/>
    <w:rsid w:val="006C4C98"/>
    <w:rsid w:val="00761CF2"/>
    <w:rsid w:val="007F5630"/>
    <w:rsid w:val="0080529B"/>
    <w:rsid w:val="008702EF"/>
    <w:rsid w:val="00871C83"/>
    <w:rsid w:val="008E57B1"/>
    <w:rsid w:val="00943A3F"/>
    <w:rsid w:val="009575AB"/>
    <w:rsid w:val="0096091D"/>
    <w:rsid w:val="00A3543F"/>
    <w:rsid w:val="00A45C36"/>
    <w:rsid w:val="00A63C83"/>
    <w:rsid w:val="00A759A3"/>
    <w:rsid w:val="00B2249C"/>
    <w:rsid w:val="00B5138B"/>
    <w:rsid w:val="00B64A91"/>
    <w:rsid w:val="00B832D7"/>
    <w:rsid w:val="00BC00BC"/>
    <w:rsid w:val="00C33BEB"/>
    <w:rsid w:val="00C8392A"/>
    <w:rsid w:val="00CE5D76"/>
    <w:rsid w:val="00D13E94"/>
    <w:rsid w:val="00D1727C"/>
    <w:rsid w:val="00D22AF2"/>
    <w:rsid w:val="00DA1CF4"/>
    <w:rsid w:val="00DC2A33"/>
    <w:rsid w:val="00E40B76"/>
    <w:rsid w:val="00EA6FD5"/>
    <w:rsid w:val="00F7433B"/>
    <w:rsid w:val="00FC313C"/>
    <w:rsid w:val="00FD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paragraph" w:customStyle="1" w:styleId="Adresse">
    <w:name w:val="Adresse"/>
    <w:basedOn w:val="Standard"/>
    <w:rsid w:val="00EA6FD5"/>
    <w:pPr>
      <w:tabs>
        <w:tab w:val="left" w:pos="2268"/>
        <w:tab w:val="left" w:pos="2552"/>
        <w:tab w:val="left" w:pos="3686"/>
      </w:tabs>
      <w:spacing w:after="0" w:line="240" w:lineRule="auto"/>
    </w:pPr>
    <w:rPr>
      <w:rFonts w:ascii="Times New Roman" w:eastAsia="Times New Roman" w:hAnsi="Times New Roman" w:cs="Times New Roman"/>
      <w:noProof/>
      <w:spacing w:val="0"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345843-7148-489D-98EB-719FF970D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1</Pages>
  <Words>146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martin</cp:lastModifiedBy>
  <cp:revision>17</cp:revision>
  <cp:lastPrinted>2016-10-11T10:36:00Z</cp:lastPrinted>
  <dcterms:created xsi:type="dcterms:W3CDTF">2017-04-11T20:26:00Z</dcterms:created>
  <dcterms:modified xsi:type="dcterms:W3CDTF">2017-04-13T12:04:00Z</dcterms:modified>
</cp:coreProperties>
</file>