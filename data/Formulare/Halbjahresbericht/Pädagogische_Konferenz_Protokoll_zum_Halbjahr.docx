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3786" w:rsidRPr="000228D3" w:rsidRDefault="00FF0B22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  <w:r w:rsidRPr="000228D3">
        <w:rPr>
          <w:rFonts w:ascii="Arial" w:hAnsi="Arial" w:cs="Arial"/>
          <w:noProof/>
          <w:szCs w:val="24"/>
          <w:lang w:eastAsia="de-DE"/>
        </w:rPr>
        <w:drawing>
          <wp:anchor distT="0" distB="0" distL="114300" distR="114300" simplePos="0" relativeHeight="251659776" behindDoc="0" locked="0" layoutInCell="1" allowOverlap="1" wp14:anchorId="4E52FFC6" wp14:editId="612B2612">
            <wp:simplePos x="0" y="0"/>
            <wp:positionH relativeFrom="column">
              <wp:posOffset>4114800</wp:posOffset>
            </wp:positionH>
            <wp:positionV relativeFrom="paragraph">
              <wp:posOffset>-481215</wp:posOffset>
            </wp:positionV>
            <wp:extent cx="2461895" cy="1115695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Z_CSG_Logo-RGB_Bild-Wortmarke_15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505D0A" w:rsidRPr="000228D3" w:rsidRDefault="00505D0A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186293" w:rsidRPr="000228D3" w:rsidRDefault="00186293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6C7B3D" w:rsidP="006C7B3D">
      <w:pPr>
        <w:tabs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b/>
          <w:sz w:val="24"/>
          <w:szCs w:val="24"/>
        </w:rPr>
      </w:pP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Schuljahr </w:t>
      </w:r>
      <w:r w:rsidR="00E0570C" w:rsidRPr="000228D3">
        <w:rPr>
          <w:rStyle w:val="Fett"/>
          <w:rFonts w:ascii="Arial" w:hAnsi="Arial" w:cs="Arial"/>
          <w:b/>
          <w:sz w:val="24"/>
          <w:szCs w:val="24"/>
        </w:rPr>
        <w:t>$SJ</w:t>
      </w:r>
      <w:r w:rsidRPr="000228D3">
        <w:rPr>
          <w:rStyle w:val="Fett"/>
          <w:rFonts w:ascii="Arial" w:hAnsi="Arial" w:cs="Arial"/>
          <w:sz w:val="24"/>
          <w:szCs w:val="24"/>
        </w:rPr>
        <w:tab/>
      </w:r>
      <w:r w:rsidRPr="000228D3">
        <w:rPr>
          <w:rStyle w:val="Fett"/>
          <w:rFonts w:ascii="Arial" w:hAnsi="Arial" w:cs="Arial"/>
          <w:b/>
          <w:sz w:val="24"/>
          <w:szCs w:val="24"/>
        </w:rPr>
        <w:t xml:space="preserve">Klasse: </w:t>
      </w:r>
      <w:r w:rsidR="003F79C6" w:rsidRPr="000228D3">
        <w:rPr>
          <w:rStyle w:val="Fett"/>
          <w:rFonts w:ascii="Arial" w:hAnsi="Arial" w:cs="Arial"/>
          <w:b/>
          <w:sz w:val="24"/>
          <w:szCs w:val="24"/>
        </w:rPr>
        <w:t>$KL</w:t>
      </w:r>
    </w:p>
    <w:p w:rsidR="006C7B3D" w:rsidRPr="000228D3" w:rsidRDefault="006C7B3D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BC3B8E" w:rsidP="006C7B3D">
      <w:pPr>
        <w:spacing w:line="276" w:lineRule="auto"/>
        <w:contextualSpacing/>
        <w:jc w:val="center"/>
        <w:rPr>
          <w:rStyle w:val="Fett"/>
          <w:rFonts w:ascii="Arial" w:hAnsi="Arial" w:cs="Arial"/>
          <w:b/>
          <w:sz w:val="32"/>
          <w:szCs w:val="24"/>
        </w:rPr>
      </w:pPr>
      <w:r w:rsidRPr="000228D3">
        <w:rPr>
          <w:rStyle w:val="Fett"/>
          <w:rFonts w:ascii="Arial" w:hAnsi="Arial" w:cs="Arial"/>
          <w:b/>
          <w:sz w:val="32"/>
          <w:szCs w:val="24"/>
        </w:rPr>
        <w:t>Niederschrift über die pädagogische Klassenkonferenz</w:t>
      </w:r>
    </w:p>
    <w:p w:rsidR="006C7B3D" w:rsidRPr="000228D3" w:rsidRDefault="006C7B3D" w:rsidP="006C7B3D">
      <w:pPr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6C7B3D" w:rsidRPr="000228D3" w:rsidRDefault="006C7B3D" w:rsidP="006C7B3D">
      <w:pPr>
        <w:tabs>
          <w:tab w:val="center" w:pos="4536"/>
          <w:tab w:val="righ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Datum: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="00383796" w:rsidRPr="000228D3">
        <w:rPr>
          <w:rStyle w:val="Fett"/>
          <w:rFonts w:ascii="Arial" w:hAnsi="Arial" w:cs="Arial"/>
          <w:sz w:val="20"/>
          <w:szCs w:val="24"/>
        </w:rPr>
        <w:t>$DA</w:t>
      </w:r>
      <w:r w:rsidRPr="000228D3">
        <w:rPr>
          <w:rStyle w:val="Fett"/>
          <w:rFonts w:ascii="Arial" w:hAnsi="Arial" w:cs="Arial"/>
          <w:sz w:val="20"/>
          <w:szCs w:val="24"/>
        </w:rPr>
        <w:tab/>
      </w:r>
      <w:r w:rsidRPr="000228D3">
        <w:rPr>
          <w:rStyle w:val="Fett"/>
          <w:rFonts w:ascii="Arial" w:hAnsi="Arial" w:cs="Arial"/>
          <w:b/>
          <w:sz w:val="20"/>
          <w:szCs w:val="24"/>
        </w:rPr>
        <w:t>Beginn: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="00383796" w:rsidRPr="000228D3">
        <w:rPr>
          <w:rStyle w:val="Fett"/>
          <w:rFonts w:ascii="Arial" w:hAnsi="Arial" w:cs="Arial"/>
          <w:sz w:val="20"/>
          <w:szCs w:val="24"/>
        </w:rPr>
        <w:t>$VO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Uhr</w:t>
      </w:r>
      <w:r w:rsidRPr="000228D3">
        <w:rPr>
          <w:rStyle w:val="Fett"/>
          <w:rFonts w:ascii="Arial" w:hAnsi="Arial" w:cs="Arial"/>
          <w:sz w:val="20"/>
          <w:szCs w:val="24"/>
        </w:rPr>
        <w:tab/>
      </w:r>
      <w:r w:rsidRPr="000228D3">
        <w:rPr>
          <w:rStyle w:val="Fett"/>
          <w:rFonts w:ascii="Arial" w:hAnsi="Arial" w:cs="Arial"/>
          <w:b/>
          <w:sz w:val="20"/>
          <w:szCs w:val="24"/>
        </w:rPr>
        <w:t>Ende: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="00383796" w:rsidRPr="000228D3">
        <w:rPr>
          <w:rStyle w:val="Fett"/>
          <w:rFonts w:ascii="Arial" w:hAnsi="Arial" w:cs="Arial"/>
          <w:sz w:val="20"/>
          <w:szCs w:val="24"/>
        </w:rPr>
        <w:t>$BI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Uhr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1F6C8E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Klassen</w:t>
      </w:r>
      <w:r w:rsidR="003672D8" w:rsidRPr="000228D3">
        <w:rPr>
          <w:rStyle w:val="Fett"/>
          <w:rFonts w:ascii="Arial" w:hAnsi="Arial" w:cs="Arial"/>
          <w:b/>
          <w:sz w:val="20"/>
          <w:szCs w:val="24"/>
        </w:rPr>
        <w:t>leiter</w:t>
      </w:r>
      <w:r w:rsidRPr="000228D3">
        <w:rPr>
          <w:rStyle w:val="Fett"/>
          <w:rFonts w:ascii="Arial" w:hAnsi="Arial" w:cs="Arial"/>
          <w:b/>
          <w:sz w:val="20"/>
          <w:szCs w:val="24"/>
        </w:rPr>
        <w:t>team</w:t>
      </w:r>
      <w:r w:rsidR="006C7B3D" w:rsidRPr="000228D3">
        <w:rPr>
          <w:rStyle w:val="Fett"/>
          <w:rFonts w:ascii="Arial" w:hAnsi="Arial" w:cs="Arial"/>
          <w:b/>
          <w:sz w:val="20"/>
          <w:szCs w:val="24"/>
        </w:rPr>
        <w:t>:</w:t>
      </w:r>
      <w:r w:rsidR="006C7B3D"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Pr="000228D3">
        <w:rPr>
          <w:rStyle w:val="Fett"/>
          <w:rFonts w:ascii="Arial" w:hAnsi="Arial" w:cs="Arial"/>
          <w:sz w:val="20"/>
          <w:szCs w:val="24"/>
        </w:rPr>
        <w:t>$KT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Lehrer der Klasse (mit Fach, abgekürzt):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0228D3" w:rsidTr="006C7B3D">
        <w:tc>
          <w:tcPr>
            <w:tcW w:w="4662" w:type="dxa"/>
          </w:tcPr>
          <w:p w:rsidR="006C7B3D" w:rsidRPr="000228D3" w:rsidRDefault="001E105E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$L1</w:t>
            </w:r>
          </w:p>
        </w:tc>
        <w:tc>
          <w:tcPr>
            <w:tcW w:w="4662" w:type="dxa"/>
          </w:tcPr>
          <w:p w:rsidR="006C7B3D" w:rsidRPr="000228D3" w:rsidRDefault="001E105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$L2</w:t>
            </w:r>
          </w:p>
        </w:tc>
      </w:tr>
    </w:tbl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 xml:space="preserve">Davon abwesend </w:t>
      </w:r>
      <w:r w:rsidRPr="000228D3">
        <w:rPr>
          <w:rStyle w:val="Fett"/>
          <w:rFonts w:ascii="Arial" w:hAnsi="Arial" w:cs="Arial"/>
          <w:b/>
          <w:sz w:val="20"/>
          <w:szCs w:val="24"/>
        </w:rPr>
        <w:br/>
      </w:r>
      <w:r w:rsidRPr="000228D3">
        <w:rPr>
          <w:rStyle w:val="Fett"/>
          <w:rFonts w:ascii="Arial" w:hAnsi="Arial" w:cs="Arial"/>
          <w:sz w:val="20"/>
          <w:szCs w:val="24"/>
        </w:rPr>
        <w:t>(mit Grund: d = dienstlich verhindert; k = krank; b = beurlaubt; p = Parallelsitzung)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62"/>
        <w:gridCol w:w="4662"/>
      </w:tblGrid>
      <w:tr w:rsidR="006C7B3D" w:rsidRPr="000228D3" w:rsidTr="008353D7">
        <w:tc>
          <w:tcPr>
            <w:tcW w:w="4662" w:type="dxa"/>
          </w:tcPr>
          <w:p w:rsidR="006C7B3D" w:rsidRPr="000228D3" w:rsidRDefault="006C7B3D" w:rsidP="007E7DF0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1. </w:t>
            </w:r>
          </w:p>
        </w:tc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5. </w:t>
            </w:r>
          </w:p>
        </w:tc>
      </w:tr>
      <w:tr w:rsidR="006C7B3D" w:rsidRPr="000228D3" w:rsidTr="008353D7"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2. </w:t>
            </w:r>
          </w:p>
        </w:tc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6. </w:t>
            </w:r>
          </w:p>
        </w:tc>
      </w:tr>
      <w:tr w:rsidR="006C7B3D" w:rsidRPr="000228D3" w:rsidTr="008353D7"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3. </w:t>
            </w:r>
          </w:p>
        </w:tc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7. </w:t>
            </w:r>
          </w:p>
        </w:tc>
      </w:tr>
      <w:tr w:rsidR="006C7B3D" w:rsidRPr="000228D3" w:rsidTr="008353D7"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4. </w:t>
            </w:r>
          </w:p>
        </w:tc>
        <w:tc>
          <w:tcPr>
            <w:tcW w:w="4662" w:type="dxa"/>
          </w:tcPr>
          <w:p w:rsidR="006C7B3D" w:rsidRPr="000228D3" w:rsidRDefault="006C7B3D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 xml:space="preserve">8. </w:t>
            </w:r>
          </w:p>
        </w:tc>
      </w:tr>
    </w:tbl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 xml:space="preserve">Zahl der anwesenden Stimmberechtigten einschließlich Leiter/in der Klassenkonferenz: </w:t>
      </w:r>
      <w:r w:rsidRPr="000228D3">
        <w:rPr>
          <w:rStyle w:val="Fett"/>
          <w:rFonts w:ascii="Arial" w:hAnsi="Arial" w:cs="Arial"/>
          <w:sz w:val="20"/>
          <w:szCs w:val="24"/>
          <w:highlight w:val="yellow"/>
        </w:rPr>
        <w:t>xx</w:t>
      </w:r>
    </w:p>
    <w:p w:rsidR="00471F2F" w:rsidRPr="000228D3" w:rsidRDefault="00471F2F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  <w:highlight w:val="yellow"/>
        </w:rPr>
        <w:t>Die Klassenkonferenz ist damit beschlussfähig.</w:t>
      </w:r>
    </w:p>
    <w:p w:rsidR="006C7B3D" w:rsidRPr="000228D3" w:rsidRDefault="006C7B3D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505D0A" w:rsidRPr="000228D3" w:rsidRDefault="00505D0A" w:rsidP="00256C05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Schülerzahl der Klasse</w:t>
      </w:r>
      <w:r w:rsidR="00256C05" w:rsidRPr="000228D3">
        <w:rPr>
          <w:rStyle w:val="Fett"/>
          <w:rFonts w:ascii="Arial" w:hAnsi="Arial" w:cs="Arial"/>
          <w:b/>
          <w:sz w:val="20"/>
          <w:szCs w:val="24"/>
        </w:rPr>
        <w:t xml:space="preserve"> a</w:t>
      </w:r>
      <w:r w:rsidRPr="000228D3">
        <w:rPr>
          <w:rStyle w:val="Fett"/>
          <w:rFonts w:ascii="Arial" w:hAnsi="Arial" w:cs="Arial"/>
          <w:b/>
          <w:sz w:val="20"/>
          <w:szCs w:val="24"/>
        </w:rPr>
        <w:t>m Sitzungstermin:</w:t>
      </w:r>
      <w:r w:rsidRPr="000228D3">
        <w:rPr>
          <w:rStyle w:val="Fett"/>
          <w:rFonts w:ascii="Arial" w:hAnsi="Arial" w:cs="Arial"/>
          <w:sz w:val="20"/>
          <w:szCs w:val="24"/>
        </w:rPr>
        <w:t xml:space="preserve"> </w:t>
      </w:r>
      <w:r w:rsidR="003F79C6" w:rsidRPr="000228D3">
        <w:rPr>
          <w:rStyle w:val="Fett"/>
          <w:rFonts w:ascii="Arial" w:hAnsi="Arial" w:cs="Arial"/>
          <w:sz w:val="20"/>
          <w:szCs w:val="24"/>
        </w:rPr>
        <w:t>$SZ</w:t>
      </w:r>
    </w:p>
    <w:p w:rsidR="00505D0A" w:rsidRPr="000228D3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4"/>
          <w:szCs w:val="24"/>
        </w:rPr>
      </w:pPr>
    </w:p>
    <w:p w:rsidR="00505D0A" w:rsidRPr="000228D3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>Längere Erkrankungen (mehr als 10 Schultage zusammenhängend)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505D0A" w:rsidRPr="000228D3" w:rsidTr="001F4049">
        <w:tc>
          <w:tcPr>
            <w:tcW w:w="3652" w:type="dxa"/>
            <w:shd w:val="clear" w:color="auto" w:fill="D9D9D9" w:themeFill="background1" w:themeFillShade="D9"/>
          </w:tcPr>
          <w:p w:rsidR="00505D0A" w:rsidRPr="000228D3" w:rsidRDefault="00900036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Familienname, Rufname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05D0A" w:rsidRPr="000228D3" w:rsidRDefault="001F4049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Dauer</w:t>
            </w:r>
            <w:r w:rsidR="0081214C"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 xml:space="preserve"> (gesamt)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505D0A" w:rsidRPr="000228D3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Grund</w:t>
            </w:r>
          </w:p>
        </w:tc>
      </w:tr>
      <w:tr w:rsidR="00505D0A" w:rsidRPr="000228D3" w:rsidTr="001F4049">
        <w:tc>
          <w:tcPr>
            <w:tcW w:w="3652" w:type="dxa"/>
          </w:tcPr>
          <w:p w:rsidR="00505D0A" w:rsidRPr="000228D3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$EN</w:t>
            </w:r>
          </w:p>
        </w:tc>
        <w:tc>
          <w:tcPr>
            <w:tcW w:w="2552" w:type="dxa"/>
          </w:tcPr>
          <w:p w:rsidR="00505D0A" w:rsidRPr="000228D3" w:rsidRDefault="001F6C8E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$ET</w:t>
            </w:r>
          </w:p>
        </w:tc>
        <w:tc>
          <w:tcPr>
            <w:tcW w:w="3120" w:type="dxa"/>
          </w:tcPr>
          <w:p w:rsidR="00505D0A" w:rsidRPr="000228D3" w:rsidRDefault="00505D0A" w:rsidP="006C7B3D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</w:p>
        </w:tc>
      </w:tr>
    </w:tbl>
    <w:p w:rsidR="00505D0A" w:rsidRPr="000228D3" w:rsidRDefault="00505D0A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</w:p>
    <w:p w:rsidR="00505D0A" w:rsidRPr="000228D3" w:rsidRDefault="00505D0A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t xml:space="preserve">Häufige Versäumnisse (mehr als </w:t>
      </w:r>
      <w:r w:rsidR="00BC3B8E" w:rsidRPr="000228D3">
        <w:rPr>
          <w:rStyle w:val="Fett"/>
          <w:rFonts w:ascii="Arial" w:hAnsi="Arial" w:cs="Arial"/>
          <w:b/>
          <w:sz w:val="20"/>
          <w:szCs w:val="24"/>
        </w:rPr>
        <w:t>5</w:t>
      </w:r>
      <w:r w:rsidRPr="000228D3">
        <w:rPr>
          <w:rStyle w:val="Fett"/>
          <w:rFonts w:ascii="Arial" w:hAnsi="Arial" w:cs="Arial"/>
          <w:b/>
          <w:sz w:val="20"/>
          <w:szCs w:val="24"/>
        </w:rPr>
        <w:t xml:space="preserve"> Tage insgesamt)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52"/>
        <w:gridCol w:w="2552"/>
        <w:gridCol w:w="3120"/>
      </w:tblGrid>
      <w:tr w:rsidR="00505D0A" w:rsidRPr="000228D3" w:rsidTr="001F4049">
        <w:tc>
          <w:tcPr>
            <w:tcW w:w="3652" w:type="dxa"/>
            <w:shd w:val="clear" w:color="auto" w:fill="D9D9D9" w:themeFill="background1" w:themeFillShade="D9"/>
          </w:tcPr>
          <w:p w:rsidR="00505D0A" w:rsidRPr="000228D3" w:rsidRDefault="00334284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Familien</w:t>
            </w:r>
            <w:r w:rsidR="0081214C"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n</w:t>
            </w: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ame, Rufname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505D0A" w:rsidRPr="000228D3" w:rsidRDefault="001F4049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Dauer</w:t>
            </w:r>
          </w:p>
        </w:tc>
        <w:tc>
          <w:tcPr>
            <w:tcW w:w="3120" w:type="dxa"/>
            <w:shd w:val="clear" w:color="auto" w:fill="D9D9D9" w:themeFill="background1" w:themeFillShade="D9"/>
          </w:tcPr>
          <w:p w:rsidR="00505D0A" w:rsidRPr="000228D3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b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b/>
                <w:sz w:val="20"/>
                <w:szCs w:val="24"/>
              </w:rPr>
              <w:t>Grund</w:t>
            </w:r>
          </w:p>
        </w:tc>
      </w:tr>
      <w:tr w:rsidR="00505D0A" w:rsidRPr="000228D3" w:rsidTr="001F4049">
        <w:tc>
          <w:tcPr>
            <w:tcW w:w="3652" w:type="dxa"/>
          </w:tcPr>
          <w:p w:rsidR="00505D0A" w:rsidRPr="000228D3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$HN</w:t>
            </w:r>
          </w:p>
        </w:tc>
        <w:tc>
          <w:tcPr>
            <w:tcW w:w="2552" w:type="dxa"/>
          </w:tcPr>
          <w:p w:rsidR="00505D0A" w:rsidRPr="000228D3" w:rsidRDefault="001F6C8E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  <w:r w:rsidRPr="000228D3">
              <w:rPr>
                <w:rStyle w:val="Fett"/>
                <w:rFonts w:ascii="Arial" w:hAnsi="Arial" w:cs="Arial"/>
                <w:sz w:val="20"/>
                <w:szCs w:val="24"/>
              </w:rPr>
              <w:t>$HT</w:t>
            </w:r>
          </w:p>
        </w:tc>
        <w:tc>
          <w:tcPr>
            <w:tcW w:w="3120" w:type="dxa"/>
          </w:tcPr>
          <w:p w:rsidR="00505D0A" w:rsidRPr="000228D3" w:rsidRDefault="00505D0A" w:rsidP="008353D7">
            <w:pPr>
              <w:tabs>
                <w:tab w:val="right" w:pos="3969"/>
              </w:tabs>
              <w:spacing w:line="276" w:lineRule="auto"/>
              <w:contextualSpacing/>
              <w:rPr>
                <w:rStyle w:val="Fett"/>
                <w:rFonts w:ascii="Arial" w:hAnsi="Arial" w:cs="Arial"/>
                <w:sz w:val="20"/>
                <w:szCs w:val="24"/>
              </w:rPr>
            </w:pPr>
          </w:p>
        </w:tc>
      </w:tr>
    </w:tbl>
    <w:p w:rsidR="00FF0B22" w:rsidRPr="000228D3" w:rsidRDefault="00FF0B22" w:rsidP="00505D0A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b/>
          <w:sz w:val="20"/>
          <w:szCs w:val="24"/>
        </w:rPr>
      </w:pPr>
    </w:p>
    <w:p w:rsidR="00FF0B22" w:rsidRPr="000228D3" w:rsidRDefault="00FF0B22">
      <w:pPr>
        <w:spacing w:after="200" w:line="276" w:lineRule="auto"/>
        <w:rPr>
          <w:rStyle w:val="Fett"/>
          <w:rFonts w:ascii="Arial" w:hAnsi="Arial" w:cs="Arial"/>
          <w:b/>
          <w:sz w:val="20"/>
          <w:szCs w:val="24"/>
        </w:rPr>
      </w:pPr>
      <w:r w:rsidRPr="000228D3">
        <w:rPr>
          <w:rStyle w:val="Fett"/>
          <w:rFonts w:ascii="Arial" w:hAnsi="Arial" w:cs="Arial"/>
          <w:b/>
          <w:sz w:val="20"/>
          <w:szCs w:val="24"/>
        </w:rPr>
        <w:br w:type="page"/>
      </w:r>
    </w:p>
    <w:p w:rsidR="00FF0B22" w:rsidRPr="005A3C83" w:rsidRDefault="00FF0B22" w:rsidP="00FF0B22">
      <w:pPr>
        <w:numPr>
          <w:ilvl w:val="0"/>
          <w:numId w:val="2"/>
        </w:numPr>
        <w:spacing w:after="0" w:line="240" w:lineRule="auto"/>
        <w:ind w:left="426" w:hanging="426"/>
        <w:contextualSpacing/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  <w:lastRenderedPageBreak/>
        <w:t xml:space="preserve">Besprechung von </w:t>
      </w:r>
      <w:r w:rsidR="005A3C83"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  <w:t>Besonderheiten</w:t>
      </w:r>
    </w:p>
    <w:p w:rsidR="00FF0B22" w:rsidRPr="005A3C83" w:rsidRDefault="00FF0B22" w:rsidP="005A3C83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5A3C83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(z.B. Nachholfristen, Gastschüler/innen, Probezeit</w:t>
      </w:r>
      <w:r w:rsidR="005A3C83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, freiwilliger Rücktritt</w:t>
      </w:r>
      <w:r w:rsidR="00FA3B0A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, besonders begabte Schüler/innen</w:t>
      </w:r>
      <w:bookmarkStart w:id="0" w:name="_GoBack"/>
      <w:bookmarkEnd w:id="0"/>
      <w:r w:rsidRPr="005A3C83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)</w:t>
      </w:r>
      <w:r w:rsidRPr="005A3C83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tbl>
      <w:tblPr>
        <w:tblStyle w:val="Tabellenraster1"/>
        <w:tblW w:w="0" w:type="auto"/>
        <w:tblLook w:val="04A0" w:firstRow="1" w:lastRow="0" w:firstColumn="1" w:lastColumn="0" w:noHBand="0" w:noVBand="1"/>
      </w:tblPr>
      <w:tblGrid>
        <w:gridCol w:w="2376"/>
        <w:gridCol w:w="1495"/>
        <w:gridCol w:w="5984"/>
      </w:tblGrid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20"/>
              </w:rPr>
              <w:t>Name</w:t>
            </w: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  <w:r w:rsidRPr="00FF0B22">
              <w:rPr>
                <w:rFonts w:ascii="Arial" w:hAnsi="Arial" w:cs="Arial"/>
                <w:b/>
                <w:noProof/>
                <w:spacing w:val="0"/>
                <w:sz w:val="20"/>
              </w:rPr>
              <w:t>Besonderheit</w:t>
            </w:r>
          </w:p>
        </w:tc>
        <w:tc>
          <w:tcPr>
            <w:tcW w:w="5984" w:type="dxa"/>
          </w:tcPr>
          <w:p w:rsidR="00FF0B22" w:rsidRPr="00FF0B22" w:rsidRDefault="005A3C83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  <w:r>
              <w:rPr>
                <w:rFonts w:ascii="Arial" w:hAnsi="Arial" w:cs="Arial"/>
                <w:b/>
                <w:noProof/>
                <w:spacing w:val="0"/>
                <w:sz w:val="20"/>
              </w:rPr>
              <w:t>Bemerkung/</w:t>
            </w:r>
            <w:r w:rsidR="00FF0B22" w:rsidRPr="00FF0B22">
              <w:rPr>
                <w:rFonts w:ascii="Arial" w:hAnsi="Arial" w:cs="Arial"/>
                <w:b/>
                <w:noProof/>
                <w:spacing w:val="0"/>
                <w:sz w:val="20"/>
              </w:rPr>
              <w:t>Empfehlung</w:t>
            </w:r>
          </w:p>
        </w:tc>
      </w:tr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</w:tr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</w:tr>
      <w:tr w:rsidR="00FF0B22" w:rsidRPr="00FF0B22" w:rsidTr="006A7764">
        <w:tc>
          <w:tcPr>
            <w:tcW w:w="2376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1418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  <w:tc>
          <w:tcPr>
            <w:tcW w:w="5984" w:type="dxa"/>
          </w:tcPr>
          <w:p w:rsidR="00FF0B22" w:rsidRPr="00FF0B22" w:rsidRDefault="00FF0B22" w:rsidP="00FF0B22">
            <w:pPr>
              <w:spacing w:after="0" w:line="240" w:lineRule="auto"/>
              <w:rPr>
                <w:rFonts w:ascii="Arial" w:hAnsi="Arial" w:cs="Arial"/>
                <w:b/>
                <w:noProof/>
                <w:spacing w:val="0"/>
                <w:sz w:val="20"/>
              </w:rPr>
            </w:pPr>
          </w:p>
        </w:tc>
      </w:tr>
    </w:tbl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Kürzel für die Besonderheit:</w:t>
      </w:r>
    </w:p>
    <w:p w:rsidR="00FF0B22" w:rsidRPr="00FF0B22" w:rsidRDefault="00FF0B22" w:rsidP="00FF0B22">
      <w:pPr>
        <w:spacing w:after="0" w:line="240" w:lineRule="auto"/>
        <w:rPr>
          <w:rFonts w:ascii="Arial" w:eastAsia="Times New Roman" w:hAnsi="Arial" w:cs="Arial"/>
          <w:noProof/>
          <w:spacing w:val="0"/>
          <w:sz w:val="22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2"/>
          <w:szCs w:val="20"/>
          <w:lang w:eastAsia="de-DE"/>
        </w:rPr>
        <w:t>N = Nachholfrist, G = Gastschüler/in, P = Probezeit</w:t>
      </w:r>
    </w:p>
    <w:p w:rsidR="00FF0B22" w:rsidRDefault="00FF0B22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5A3C83" w:rsidRPr="00FF0B22" w:rsidRDefault="005A3C83" w:rsidP="00FF0B22">
      <w:pPr>
        <w:spacing w:after="0" w:line="240" w:lineRule="auto"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</w:p>
    <w:p w:rsidR="00FF0B22" w:rsidRPr="00FF0B22" w:rsidRDefault="00FF0B22" w:rsidP="00FF0B22">
      <w:pPr>
        <w:numPr>
          <w:ilvl w:val="0"/>
          <w:numId w:val="2"/>
        </w:numPr>
        <w:spacing w:after="0" w:line="240" w:lineRule="auto"/>
        <w:ind w:left="426" w:hanging="426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8"/>
          <w:szCs w:val="20"/>
          <w:lang w:eastAsia="de-DE"/>
        </w:rPr>
        <w:t>Klassengemeinschaft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  <w:t>(Bitte bei Punkten 1 – 4 mindestens je einen beschreibenden Satz; nicht benötigte Unterpunkte bitte löschen)</w:t>
      </w: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Klassenklima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Ordnung und Disziplin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Besonders engagierte Schüler/innen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Begabte und leistungsstarke Schüler/innen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Problematische Schüler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FF0B22" w:rsidRDefault="00FF0B22" w:rsidP="00FF0B22">
      <w:pPr>
        <w:numPr>
          <w:ilvl w:val="1"/>
          <w:numId w:val="2"/>
        </w:numPr>
        <w:spacing w:after="0" w:line="240" w:lineRule="auto"/>
        <w:ind w:left="709" w:hanging="283"/>
        <w:contextualSpacing/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b/>
          <w:noProof/>
          <w:spacing w:val="0"/>
          <w:sz w:val="20"/>
          <w:szCs w:val="20"/>
          <w:lang w:eastAsia="de-DE"/>
        </w:rPr>
        <w:t>Fächerverbindendes und Fächerübergreifendes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</w:p>
    <w:p w:rsidR="00FF0B22" w:rsidRPr="00FF0B22" w:rsidRDefault="00FF0B22" w:rsidP="00FF0B22">
      <w:pPr>
        <w:numPr>
          <w:ilvl w:val="2"/>
          <w:numId w:val="2"/>
        </w:numPr>
        <w:spacing w:after="0" w:line="240" w:lineRule="auto"/>
        <w:ind w:left="851" w:hanging="284"/>
        <w:contextualSpacing/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</w:pP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t>…</w:t>
      </w:r>
      <w:r w:rsidRPr="00FF0B22">
        <w:rPr>
          <w:rFonts w:ascii="Arial" w:eastAsia="Times New Roman" w:hAnsi="Arial" w:cs="Arial"/>
          <w:noProof/>
          <w:spacing w:val="0"/>
          <w:sz w:val="20"/>
          <w:szCs w:val="20"/>
          <w:lang w:eastAsia="de-DE"/>
        </w:rPr>
        <w:br/>
      </w:r>
    </w:p>
    <w:p w:rsidR="00FF0B22" w:rsidRPr="000228D3" w:rsidRDefault="00FF0B22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C3B8E" w:rsidRPr="000228D3" w:rsidRDefault="00BC3B8E" w:rsidP="00BC3B8E">
      <w:pPr>
        <w:tabs>
          <w:tab w:val="right" w:pos="3969"/>
        </w:tabs>
        <w:spacing w:line="276" w:lineRule="auto"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6C7B3D">
      <w:pPr>
        <w:tabs>
          <w:tab w:val="right" w:pos="3969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</w:p>
    <w:p w:rsidR="00BD4E84" w:rsidRPr="000228D3" w:rsidRDefault="00BD4E84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____________________</w:t>
      </w:r>
      <w:r w:rsidRPr="000228D3">
        <w:rPr>
          <w:rStyle w:val="Fett"/>
          <w:rFonts w:ascii="Arial" w:hAnsi="Arial" w:cs="Arial"/>
          <w:sz w:val="20"/>
          <w:szCs w:val="24"/>
        </w:rPr>
        <w:tab/>
        <w:t>____________________</w:t>
      </w:r>
    </w:p>
    <w:p w:rsidR="00BD4E84" w:rsidRPr="000228D3" w:rsidRDefault="00EB4B3B" w:rsidP="00900036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20"/>
          <w:szCs w:val="24"/>
        </w:rPr>
      </w:pPr>
      <w:r w:rsidRPr="000228D3">
        <w:rPr>
          <w:rStyle w:val="Fett"/>
          <w:rFonts w:ascii="Arial" w:hAnsi="Arial" w:cs="Arial"/>
          <w:sz w:val="20"/>
          <w:szCs w:val="24"/>
        </w:rPr>
        <w:t>$K1</w:t>
      </w:r>
      <w:r w:rsidR="00BD4E84" w:rsidRPr="000228D3">
        <w:rPr>
          <w:rStyle w:val="Fett"/>
          <w:rFonts w:ascii="Arial" w:hAnsi="Arial" w:cs="Arial"/>
          <w:sz w:val="20"/>
          <w:szCs w:val="24"/>
        </w:rPr>
        <w:tab/>
      </w:r>
      <w:r w:rsidR="00903FD5" w:rsidRPr="000228D3">
        <w:rPr>
          <w:rStyle w:val="Fett"/>
          <w:rFonts w:ascii="Arial" w:hAnsi="Arial" w:cs="Arial"/>
          <w:sz w:val="20"/>
          <w:szCs w:val="24"/>
        </w:rPr>
        <w:t>$SL</w:t>
      </w:r>
    </w:p>
    <w:p w:rsidR="00900036" w:rsidRPr="000228D3" w:rsidRDefault="009F28D0" w:rsidP="00FF0B22">
      <w:pPr>
        <w:tabs>
          <w:tab w:val="left" w:pos="4536"/>
          <w:tab w:val="left" w:pos="9214"/>
        </w:tabs>
        <w:spacing w:line="276" w:lineRule="auto"/>
        <w:contextualSpacing/>
        <w:rPr>
          <w:rStyle w:val="Fett"/>
          <w:rFonts w:ascii="Arial" w:hAnsi="Arial" w:cs="Arial"/>
          <w:sz w:val="16"/>
          <w:szCs w:val="24"/>
        </w:rPr>
      </w:pPr>
      <w:r w:rsidRPr="000228D3">
        <w:rPr>
          <w:rStyle w:val="Fett"/>
          <w:rFonts w:ascii="Arial" w:hAnsi="Arial" w:cs="Arial"/>
          <w:szCs w:val="24"/>
        </w:rPr>
        <w:t>$K1(</w:t>
      </w:r>
      <w:r w:rsidRPr="000228D3">
        <w:rPr>
          <w:rStyle w:val="Fett"/>
          <w:rFonts w:ascii="Arial" w:hAnsi="Arial" w:cs="Arial"/>
          <w:szCs w:val="24"/>
        </w:rPr>
        <w:tab/>
        <w:t>$SL(</w:t>
      </w:r>
    </w:p>
    <w:sectPr w:rsidR="00900036" w:rsidRPr="000228D3" w:rsidSect="00FF0B22">
      <w:footerReference w:type="default" r:id="rId9"/>
      <w:headerReference w:type="first" r:id="rId10"/>
      <w:type w:val="continuous"/>
      <w:pgSz w:w="11906" w:h="16838" w:code="9"/>
      <w:pgMar w:top="1134" w:right="1361" w:bottom="851" w:left="851" w:header="709" w:footer="47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7413" w:rsidRDefault="007B7413" w:rsidP="0007003F">
      <w:pPr>
        <w:spacing w:after="0" w:line="240" w:lineRule="auto"/>
      </w:pPr>
      <w:r>
        <w:separator/>
      </w:r>
    </w:p>
  </w:endnote>
  <w:endnote w:type="continuationSeparator" w:id="0">
    <w:p w:rsidR="007B7413" w:rsidRDefault="007B7413" w:rsidP="00070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Sans Light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Sans Medium">
    <w:altName w:val="MS UI Gothic"/>
    <w:charset w:val="00"/>
    <w:family w:val="swiss"/>
    <w:pitch w:val="variable"/>
    <w:sig w:usb0="00000287" w:usb1="02000001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</w:rPr>
      <w:id w:val="-107745475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0228D3" w:rsidRPr="000228D3" w:rsidRDefault="000228D3" w:rsidP="000228D3">
            <w:pPr>
              <w:pStyle w:val="Fuzeile"/>
              <w:jc w:val="right"/>
              <w:rPr>
                <w:rFonts w:ascii="Arial" w:hAnsi="Arial" w:cs="Arial"/>
              </w:rPr>
            </w:pPr>
            <w:r w:rsidRPr="000228D3">
              <w:rPr>
                <w:rFonts w:ascii="Arial" w:hAnsi="Arial" w:cs="Arial"/>
              </w:rPr>
              <w:t xml:space="preserve">Seite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PAGE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FA3B0A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0228D3">
              <w:rPr>
                <w:rFonts w:ascii="Arial" w:hAnsi="Arial" w:cs="Arial"/>
              </w:rPr>
              <w:t xml:space="preserve"> von 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0228D3">
              <w:rPr>
                <w:rFonts w:ascii="Arial" w:hAnsi="Arial" w:cs="Arial"/>
                <w:b/>
                <w:bCs/>
              </w:rPr>
              <w:instrText>NUMPAGES</w:instrTex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="00FA3B0A">
              <w:rPr>
                <w:rFonts w:ascii="Arial" w:hAnsi="Arial" w:cs="Arial"/>
                <w:b/>
                <w:bCs/>
                <w:noProof/>
              </w:rPr>
              <w:t>2</w:t>
            </w:r>
            <w:r w:rsidRPr="000228D3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0228D3" w:rsidRPr="000228D3" w:rsidRDefault="000228D3">
    <w:pPr>
      <w:pStyle w:val="Fuzeile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7413" w:rsidRDefault="007B7413" w:rsidP="0007003F">
      <w:pPr>
        <w:spacing w:after="0" w:line="240" w:lineRule="auto"/>
      </w:pPr>
      <w:r>
        <w:separator/>
      </w:r>
    </w:p>
  </w:footnote>
  <w:footnote w:type="continuationSeparator" w:id="0">
    <w:p w:rsidR="007B7413" w:rsidRDefault="007B7413" w:rsidP="00070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6233" w:rsidRDefault="00D86233" w:rsidP="00186293"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C8FF529" wp14:editId="29BCE9DB">
              <wp:simplePos x="0" y="0"/>
              <wp:positionH relativeFrom="page">
                <wp:posOffset>0</wp:posOffset>
              </wp:positionH>
              <wp:positionV relativeFrom="page">
                <wp:posOffset>5346863</wp:posOffset>
              </wp:positionV>
              <wp:extent cx="144000" cy="0"/>
              <wp:effectExtent l="0" t="0" r="27940" b="19050"/>
              <wp:wrapNone/>
              <wp:docPr id="5" name="Gerade Verbindung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B8EE65" id="Gerade Verbindung 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421pt" to="11.35pt,4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" strokecolor="black [3213]" strokeweight=".5pt">
              <w10:wrap anchorx="page" anchory="page"/>
            </v:line>
          </w:pict>
        </mc:Fallback>
      </mc:AlternateContent>
    </w:r>
    <w:r w:rsidRPr="00223786">
      <w:rPr>
        <w:rFonts w:ascii="Calibri" w:hAnsi="Calibri"/>
        <w:noProof/>
        <w:sz w:val="24"/>
        <w:szCs w:val="24"/>
        <w:lang w:eastAsia="de-DE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4F6446BB" wp14:editId="54FA5B69">
              <wp:simplePos x="0" y="0"/>
              <wp:positionH relativeFrom="page">
                <wp:posOffset>0</wp:posOffset>
              </wp:positionH>
              <wp:positionV relativeFrom="page">
                <wp:posOffset>3780790</wp:posOffset>
              </wp:positionV>
              <wp:extent cx="144000" cy="0"/>
              <wp:effectExtent l="0" t="0" r="27940" b="19050"/>
              <wp:wrapNone/>
              <wp:docPr id="6" name="Gerade Verbindung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4000" cy="0"/>
                      </a:xfrm>
                      <a:prstGeom prst="line">
                        <a:avLst/>
                      </a:prstGeom>
                      <a:ln w="63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0219D7" id="Gerade Verbindung 6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0,297.7pt" to="11.35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" strokecolor="black [3213]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73781"/>
    <w:multiLevelType w:val="hybridMultilevel"/>
    <w:tmpl w:val="98822576"/>
    <w:lvl w:ilvl="0" w:tplc="88FCA9B8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E551A"/>
    <w:multiLevelType w:val="hybridMultilevel"/>
    <w:tmpl w:val="ABC67014"/>
    <w:lvl w:ilvl="0" w:tplc="5134CF00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0407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B0DC7"/>
    <w:multiLevelType w:val="hybridMultilevel"/>
    <w:tmpl w:val="8B1C1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B3D"/>
    <w:rsid w:val="000228D3"/>
    <w:rsid w:val="00055AD4"/>
    <w:rsid w:val="0007003F"/>
    <w:rsid w:val="00071201"/>
    <w:rsid w:val="000721C1"/>
    <w:rsid w:val="001043A2"/>
    <w:rsid w:val="00126B8B"/>
    <w:rsid w:val="00186293"/>
    <w:rsid w:val="0019167B"/>
    <w:rsid w:val="001A484D"/>
    <w:rsid w:val="001B4CB9"/>
    <w:rsid w:val="001D4862"/>
    <w:rsid w:val="001E105E"/>
    <w:rsid w:val="001E4792"/>
    <w:rsid w:val="001F4049"/>
    <w:rsid w:val="001F6C8E"/>
    <w:rsid w:val="00223786"/>
    <w:rsid w:val="00256C05"/>
    <w:rsid w:val="00280EAE"/>
    <w:rsid w:val="002A36EC"/>
    <w:rsid w:val="002B66E2"/>
    <w:rsid w:val="002D4FC1"/>
    <w:rsid w:val="00334284"/>
    <w:rsid w:val="003672D8"/>
    <w:rsid w:val="00383796"/>
    <w:rsid w:val="003C043C"/>
    <w:rsid w:val="003E475C"/>
    <w:rsid w:val="003F79C6"/>
    <w:rsid w:val="00425C69"/>
    <w:rsid w:val="00435560"/>
    <w:rsid w:val="00441815"/>
    <w:rsid w:val="00471F2F"/>
    <w:rsid w:val="004C100E"/>
    <w:rsid w:val="004C104E"/>
    <w:rsid w:val="00505D0A"/>
    <w:rsid w:val="00542191"/>
    <w:rsid w:val="00583AD7"/>
    <w:rsid w:val="005842D3"/>
    <w:rsid w:val="005A3C83"/>
    <w:rsid w:val="005F3027"/>
    <w:rsid w:val="00665FEE"/>
    <w:rsid w:val="00697F41"/>
    <w:rsid w:val="006C193E"/>
    <w:rsid w:val="006C4C98"/>
    <w:rsid w:val="006C7B3D"/>
    <w:rsid w:val="0070364C"/>
    <w:rsid w:val="00711BB0"/>
    <w:rsid w:val="00761CF2"/>
    <w:rsid w:val="007B7413"/>
    <w:rsid w:val="007C44C6"/>
    <w:rsid w:val="007E7DF0"/>
    <w:rsid w:val="007F5630"/>
    <w:rsid w:val="0081214C"/>
    <w:rsid w:val="008629CA"/>
    <w:rsid w:val="00874984"/>
    <w:rsid w:val="008C632B"/>
    <w:rsid w:val="00900036"/>
    <w:rsid w:val="00903FD5"/>
    <w:rsid w:val="00932BAC"/>
    <w:rsid w:val="00943A3F"/>
    <w:rsid w:val="009F28D0"/>
    <w:rsid w:val="00A53831"/>
    <w:rsid w:val="00A759A3"/>
    <w:rsid w:val="00A75D08"/>
    <w:rsid w:val="00A81B02"/>
    <w:rsid w:val="00B06E2C"/>
    <w:rsid w:val="00B5138B"/>
    <w:rsid w:val="00B700B8"/>
    <w:rsid w:val="00B826AE"/>
    <w:rsid w:val="00BB4237"/>
    <w:rsid w:val="00BC00BC"/>
    <w:rsid w:val="00BC3B8E"/>
    <w:rsid w:val="00BD4E84"/>
    <w:rsid w:val="00BF4ACC"/>
    <w:rsid w:val="00C12FFC"/>
    <w:rsid w:val="00C15C39"/>
    <w:rsid w:val="00C513D9"/>
    <w:rsid w:val="00C606E4"/>
    <w:rsid w:val="00C8392A"/>
    <w:rsid w:val="00C94A9E"/>
    <w:rsid w:val="00CA3879"/>
    <w:rsid w:val="00CC1EF5"/>
    <w:rsid w:val="00CC463B"/>
    <w:rsid w:val="00D1727C"/>
    <w:rsid w:val="00D76283"/>
    <w:rsid w:val="00D86233"/>
    <w:rsid w:val="00DB5EB0"/>
    <w:rsid w:val="00DC2A33"/>
    <w:rsid w:val="00DF1056"/>
    <w:rsid w:val="00E0570C"/>
    <w:rsid w:val="00E338BB"/>
    <w:rsid w:val="00E40B76"/>
    <w:rsid w:val="00E5217D"/>
    <w:rsid w:val="00E87746"/>
    <w:rsid w:val="00EB4B3B"/>
    <w:rsid w:val="00F109BB"/>
    <w:rsid w:val="00FA3B0A"/>
    <w:rsid w:val="00FD6B58"/>
    <w:rsid w:val="00FF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AA86467-FBE6-4317-A2EE-6A511F2B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5560"/>
    <w:pPr>
      <w:spacing w:after="120" w:line="240" w:lineRule="exact"/>
    </w:pPr>
    <w:rPr>
      <w:rFonts w:ascii="Fira Sans Light" w:hAnsi="Fira Sans Light"/>
      <w:spacing w:val="4"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07003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7003F"/>
    <w:rPr>
      <w:rFonts w:ascii="Fira Sans Light" w:hAnsi="Fira Sans Light"/>
      <w:spacing w:val="20"/>
      <w:sz w:val="18"/>
    </w:rPr>
  </w:style>
  <w:style w:type="paragraph" w:styleId="Fuzeile">
    <w:name w:val="footer"/>
    <w:basedOn w:val="Standard"/>
    <w:link w:val="FuzeileZchn"/>
    <w:uiPriority w:val="99"/>
    <w:unhideWhenUsed/>
    <w:rsid w:val="002B66E2"/>
    <w:pPr>
      <w:tabs>
        <w:tab w:val="center" w:pos="4536"/>
        <w:tab w:val="right" w:pos="9072"/>
      </w:tabs>
      <w:spacing w:line="180" w:lineRule="exact"/>
    </w:pPr>
    <w:rPr>
      <w:caps/>
      <w:spacing w:val="1"/>
      <w:sz w:val="13"/>
    </w:rPr>
  </w:style>
  <w:style w:type="character" w:customStyle="1" w:styleId="FuzeileZchn">
    <w:name w:val="Fußzeile Zchn"/>
    <w:basedOn w:val="Absatz-Standardschriftart"/>
    <w:link w:val="Fuzeile"/>
    <w:uiPriority w:val="99"/>
    <w:rsid w:val="002B66E2"/>
    <w:rPr>
      <w:rFonts w:ascii="Fira Sans Light" w:hAnsi="Fira Sans Light"/>
      <w:caps/>
      <w:spacing w:val="1"/>
      <w:sz w:val="13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700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7003F"/>
    <w:rPr>
      <w:rFonts w:ascii="Tahoma" w:hAnsi="Tahoma" w:cs="Tahoma"/>
      <w:spacing w:val="20"/>
      <w:sz w:val="16"/>
      <w:szCs w:val="16"/>
    </w:rPr>
  </w:style>
  <w:style w:type="character" w:styleId="Fett">
    <w:name w:val="Strong"/>
    <w:basedOn w:val="Absatz-Standardschriftart"/>
    <w:uiPriority w:val="22"/>
    <w:qFormat/>
    <w:rsid w:val="007F5630"/>
    <w:rPr>
      <w:rFonts w:ascii="Fira Sans Medium" w:hAnsi="Fira Sans Medium"/>
      <w:b w:val="0"/>
      <w:bCs/>
      <w:sz w:val="18"/>
    </w:rPr>
  </w:style>
  <w:style w:type="table" w:styleId="Tabellenraster">
    <w:name w:val="Table Grid"/>
    <w:basedOn w:val="NormaleTabelle"/>
    <w:uiPriority w:val="59"/>
    <w:rsid w:val="006C7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rsid w:val="006C7B3D"/>
    <w:pPr>
      <w:ind w:left="720"/>
      <w:contextualSpacing/>
    </w:pPr>
  </w:style>
  <w:style w:type="table" w:customStyle="1" w:styleId="Tabellenraster1">
    <w:name w:val="Tabellenraster1"/>
    <w:basedOn w:val="NormaleTabelle"/>
    <w:next w:val="Tabellenraster"/>
    <w:rsid w:val="00FF0B2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9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VORLAGEN\Vorlage%20Brief.dotx" TargetMode="External"/></Relationships>
</file>

<file path=word/theme/theme1.xml><?xml version="1.0" encoding="utf-8"?>
<a:theme xmlns:a="http://schemas.openxmlformats.org/drawingml/2006/main" name="Larissa">
  <a:themeElements>
    <a:clrScheme name="CSG">
      <a:dk1>
        <a:sysClr val="windowText" lastClr="000000"/>
      </a:dk1>
      <a:lt1>
        <a:sysClr val="window" lastClr="FFFFFF"/>
      </a:lt1>
      <a:dk2>
        <a:srgbClr val="C5A01E"/>
      </a:dk2>
      <a:lt2>
        <a:srgbClr val="D5D5D1"/>
      </a:lt2>
      <a:accent1>
        <a:srgbClr val="F1320C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CSG">
      <a:majorFont>
        <a:latin typeface="Fira Sans Medium"/>
        <a:ea typeface=""/>
        <a:cs typeface=""/>
      </a:majorFont>
      <a:minorFont>
        <a:latin typeface="Fira Sans Light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 bwMode="auto">
        <a:noFill/>
        <a:ln w="9525">
          <a:noFill/>
          <a:miter lim="800000"/>
          <a:headEnd/>
          <a:tailEnd/>
        </a:ln>
      </a:spPr>
      <a:bodyPr rot="0" vert="horz" wrap="square" lIns="0" tIns="0" rIns="0" bIns="0" anchor="t" anchorCtr="0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4538E-C924-4E30-B7A2-7A7635D060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Brief.dotx</Template>
  <TotalTime>0</TotalTime>
  <Pages>2</Pages>
  <Words>194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Ingolstadt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Pabst Martin</dc:creator>
  <cp:lastModifiedBy>Windows User</cp:lastModifiedBy>
  <cp:revision>44</cp:revision>
  <dcterms:created xsi:type="dcterms:W3CDTF">2016-06-29T14:41:00Z</dcterms:created>
  <dcterms:modified xsi:type="dcterms:W3CDTF">2018-01-28T19:54:00Z</dcterms:modified>
</cp:coreProperties>
</file>